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40249" w14:textId="77777777" w:rsidR="002659E4" w:rsidRDefault="002659E4" w:rsidP="002659E4">
      <w:pPr>
        <w:pStyle w:val="Title"/>
      </w:pPr>
      <w:r>
        <w:t>Title</w:t>
      </w:r>
    </w:p>
    <w:p w14:paraId="3198651D" w14:textId="77777777" w:rsidR="002659E4" w:rsidRDefault="002659E4" w:rsidP="002659E4">
      <w:pPr>
        <w:pStyle w:val="Subtitle"/>
      </w:pPr>
      <w:r>
        <w:t>Subtitle</w:t>
      </w:r>
    </w:p>
    <w:p w14:paraId="3E6BE506" w14:textId="77777777" w:rsidR="002659E4" w:rsidRDefault="002659E4" w:rsidP="002659E4">
      <w:pPr>
        <w:pStyle w:val="Heading1"/>
      </w:pPr>
      <w:bookmarkStart w:id="0" w:name="_Toc6321027"/>
      <w:r>
        <w:t>First heading (style Heading 1)</w:t>
      </w:r>
      <w:bookmarkEnd w:id="0"/>
    </w:p>
    <w:p w14:paraId="5B7BB5FA" w14:textId="77777777" w:rsidR="00891150" w:rsidRDefault="00891150" w:rsidP="00891150">
      <w:pPr>
        <w:pStyle w:val="BodyText"/>
      </w:pPr>
    </w:p>
    <w:p w14:paraId="1806CA3E"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Sed iaculis auctor urna. Integer id bibendum nulla, sit amet elementum lorem. Praesent in metus a dui iaculis maximus sed a lectus. Proin sed ultricies justo, quis suscipit metus. Etiam venenatis, ligula sit amet aliquet vehicula, velit nulla feugiat ante, et luctus elit quam nec purus. Fusce tincidunt dapibus ex. In accumsan turpis massa, a tincidunt justo auctor in. Cras nec ligula congue, rutrum sapien egestas, molestie est. Aenean sagittis scelerisque lectus ultricies gravida. Suspendisse sit amet purus commodo, egestas tortor sollicitudin, varius risus. Lorem ipsum dolor sit amet, consectetur adipiscing elit. Praesent suscipit elit eget orci eleifend, et rhoncus dui tincidunt. Curabitur eget egestas diam. Vivamus pretium erat nec neque finibus, eget congue justo consectetur. Praesent non semper magna, non semper orci. Cras orci elit, blandit eget accumsan sed, ornare dapibus sapien.</w:t>
      </w:r>
    </w:p>
    <w:p w14:paraId="57895AC1"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turpis metus, porttitor in elit ut, scelerisque luctus nunc. Integer quis tempor lectus. Fusce est ante, varius a aliquam vitae, iaculis sed massa. Nam congue mattis fringilla. Nam volutpat sagittis neque a molestie. Proin lacinia mi arcu, varius blandit nisl pulvinar at. Donec non velit libero.</w:t>
      </w:r>
    </w:p>
    <w:p w14:paraId="4B6B7AB9"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egestas dui consectetur, bibendum urna eget, placerat metus. Suspendisse et finibus quam. Aenean tristique ligula vel elementum gravida. Etiam non justo eget massa tristique tempus vel nec mi. Nunc consectetur lobortis nunc vel eleifend. Vivamus fringilla sapien fringilla lorem pulvinar volutpat. Lorem ipsum dolor sit amet, consectetur adipiscing elit. Etiam a ante id odio auctor congue vitae ac tortor. Vivamus sollicitudin enim a augue fermentum dictum.</w:t>
      </w:r>
    </w:p>
    <w:p w14:paraId="754FF886"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Praesent vel leo egestas, efficitur ligula iaculis, ultrices mauris. Donec turpis quam, varius ac molestie nec, tincidunt ac mauris. Cras vel arcu quis metus ornare dignissim. Interdum et malesuada fames ac ante ipsum primis in faucibus. Fusce dolor diam, semper nec ligula vel, tempus varius sem. Integer eleifend mattis enim, et efficitur neque aliquet ut. Proin arcu quam, egestas sit amet posuere </w:t>
      </w:r>
      <w:r>
        <w:rPr>
          <w:rFonts w:ascii="Open Sans" w:hAnsi="Open Sans" w:cs="Open Sans"/>
          <w:color w:val="000000"/>
          <w:sz w:val="21"/>
          <w:szCs w:val="21"/>
        </w:rPr>
        <w:lastRenderedPageBreak/>
        <w:t>nec, pellentesque a ipsum. Pellentesque pharetra, urna in blandit volutpat, nunc felis pretium arcu, nec tempus risus urna eget ligula. In hac habitasse platea dictumst.</w:t>
      </w:r>
    </w:p>
    <w:p w14:paraId="17FE2D69"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augue est, tincidunt a lobortis a, maximus in massa. Curabitur suscipit blandit urna, eget molestie elit vestibulum quis. Pellentesque lobortis leo in sapien porttitor ultrices. Aenean dictum nisl ac tellus hendrerit, vitae ultricies tortor accumsan. Phasellus ut rhoncus risus, sit amet tincidunt nisl. Vestibulum a neque eu lorem gravida dictum. Vestibulum ante ipsum primis in faucibus orci luctus et ultrices posuere cubilia curae; Morbi interdum urna neque, et mattis felis consequat nec. Mauris nibh ante, sagittis vitae malesuada ut, lacinia nec turpis. Sed faucibus, justo et ultrices pharetra, urna neque malesuada arcu, eget porta ligula lacus et libero. Mauris eleifend vel diam at sollicitudin. Duis orci eros, sagittis gravida diam in, convallis ultrices felis. Phasellus mi turpis, lobortis volutpat suscipit sit amet, pretium ut lorem. Vestibulum rhoncus vitae tellus sollicitudin blandit.</w:t>
      </w:r>
    </w:p>
    <w:p w14:paraId="0D20CADF"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purus purus, lobortis sed turpis eu, semper aliquet neque. Cras non laoreet ipsum. Nam interdum nibh id neque tincidunt dapibus. Nulla aliquet bibendum metus. Donec sit amet semper diam. Sed purus orci, sollicitudin eget efficitur id, scelerisque sed arcu. Interdum et malesuada fames ac ante ipsum primis in faucibus. Cras nec ultricies risus. Ut sapien sem, consequat sed tortor eu, pretium varius lacus. Nunc condimentum leo ac tellus feugiat imperdiet. Ut magna enim, sagittis at mauris nec, venenatis egestas felis. Nunc egestas non elit ut porta. Aliquam varius tincidunt odio a fringilla. Integer leo nisl, sollicitudin malesuada pellentesque sed, eleifend ut dui.</w:t>
      </w:r>
    </w:p>
    <w:p w14:paraId="3E13898E"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suscipit orci sit amet dolor placerat, ut tincidunt ligula scelerisque. Nullam ultricies dolor tortor, nec pulvinar erat finibus a. Quisque quis interdum metus. Aenean feugiat mauris non tincidunt auctor. Integer suscipit lorem et quam imperdiet dapibus. Suspendisse viverra ultricies ligula at fermentum. Maecenas id efficitur lacus. Praesent ut nisl tincidunt, aliquam ligula eget, ornare ligula. Quisque molestie ultricies nulla in luctus. Mauris aliquet nunc vel tellus blandit pulvinar. Nullam sagittis elit nisl, ac rutrum felis tempus eget. Sed vehicula vel elit at lobortis. Aliquam neque tellus, tincidunt vel ornare in, semper vel nunc. Phasellus et ante sit amet diam hendrerit mollis quis ac velit. Quisque pulvinar lectus in fringilla tempus.</w:t>
      </w:r>
    </w:p>
    <w:p w14:paraId="0E90DD70"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blandit ex vitae est fringilla faucibus. Orci varius natoque penatibus et magnis dis parturient montes, nascetur ridiculus mus. Nullam consectetur ultrices velit, ac interdum justo viverra non. Lorem ipsum dolor sit amet, consectetur adipiscing elit. Nullam non pharetra diam, a sagittis neque. Vivamus ac fermentum felis. In hac habitasse platea dictumst. Donec accumsan urna augue, a tristique sapien porttitor vitae. Nullam consequat, mauris et ultrices posuere, ligula nulla fringilla urna, vitae consectetur augue ipsum tristique risus. Duis quam urna, tincidunt et maximus non, pharetra eu libero. Integer blandit ipsum venenatis fermentum placerat. Nullam cursus velit ornare turpis dictum volutpat. Nulla pellentesque quam vitae dolor vestibulum euismod. Proin convallis lectus vel lacus convallis blandit. Aenean et turpis id odio vestibulum vestibulum at a elit.</w:t>
      </w:r>
    </w:p>
    <w:p w14:paraId="668BC4C9"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sit amet mauris ullamcorper, semper nisi maximus, dictum enim. Nunc vel ipsum sapien. In vestibulum non dui sed lacinia. Nulla enim nibh, facilisis at bibendum quis, molestie sit amet sem. Etiam quis elit nunc. Proin condimentum vulputate erat eget egestas. Donec mattis ligula non felis dapibus blandit. Nulla feugiat nisl id rutrum sagittis. Cras vel tincidunt ligula, a bibendum nisl. Mauris blandit ac felis et commodo. Lorem ipsum dolor sit amet, consectetur adipiscing elit. Suspendisse convallis dignissim eros. Sed finibus dignissim massa at lacinia. Nulla imperdiet sem quis dui posuere, et auctor velit aliquet. Vivamus quis dolor ut magna euismod sollicitudin. In fermentum luctus porta.</w:t>
      </w:r>
    </w:p>
    <w:p w14:paraId="1B094E94"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Aenean et turpis mollis, mattis velit sit amet, tempus eros. Cras tempor, metus pharetra malesuada vulputate, lacus mauris lobortis dui, sit amet maximus metus mauris quis diam. Etiam dictum erat mi. Pellentesque placerat tincidunt metus vel mollis. Etiam ac mi lacinia, bibendum odio non, porttitor libero. Quisque eu nisl elementum, posuere risus id, tincidunt leo. Duis maximus condimentum auctor. Nunc semper lacus ac sollicitudin porttitor. Phasellus vehicula odio eu venenatis ultrices. Fusce vel lacinia lectus. Vestibulum ut consequat enim. Sed in dolor nibh. Mauris porttitor venenatis sodales. Sed leo erat, pulvinar in ex ac, facilisis ultricies mauris. Fusce auctor fringilla accumsan. Aenean dictum bibendum tellus.</w:t>
      </w:r>
    </w:p>
    <w:p w14:paraId="4F184B65"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eu posuere nisi, quis efficitur odio. Pellentesque ante nibh, scelerisque et massa quis, rutrum pellentesque leo. Duis a cursus eros. Cras interdum laoreet lorem id laoreet. Aliquam vel diam non erat rhoncus cursus. Cras in lobortis ipsum, in placerat nunc. Phasellus scelerisque metus magna, molestie porta ante venenatis sit amet. Vestibulum cursus orci neque, et vehicula tortor ornare viverra. Praesent eget dolor venenatis, consectetur mi ac, volutpat ligula. Pellentesque semper venenatis iaculis. Phasellus ornare sed velit id laoreet.</w:t>
      </w:r>
    </w:p>
    <w:p w14:paraId="72115467"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ultrices imperdiet erat eu mollis. Sed bibendum lobortis urna, et sollicitudin metus tincidunt a. Suspendisse non lobortis elit. Nullam sit amet mattis lacus. Donec molestie nunc sapien, quis scelerisque arcu tincidunt nec. Aliquam venenatis sapien sit amet laoreet sodales. Donec placerat risus massa, ut ultrices lorem tincidunt ut. In dignissim diam ac sem consectetur auctor sit amet a dui.</w:t>
      </w:r>
    </w:p>
    <w:p w14:paraId="1DDFF725"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vulputate ultrices ullamcorper. Proin scelerisque risus ac dui pharetra, non posuere orci eleifend. Maecenas ultrices erat ut risus interdum, non lacinia mi dictum. Ut egestas luctus aliquam. Nunc vestibulum lorem nec ex egestas, eget facilisis nisi tristique. In nibh elit, accumsan vitae elit nec, eleifend pharetra urna. In laoreet, risus ut efficitur iaculis, lectus nulla molestie ex, vel hendrerit arcu dolor a diam. Suspendisse tempor, ipsum vel rutrum pharetra, odio arcu convallis risus, vel commodo mi est in tellus. Maecenas nec velit sem.</w:t>
      </w:r>
    </w:p>
    <w:p w14:paraId="3419065B"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augue sapien, fringilla non egestas vitae, finibus quis ex. Mauris a tempor sapien. Fusce augue mi, finibus gravida metus vel, volutpat sollicitudin nisl. Curabitur vel molestie lectus. Aenean imperdiet vel nunc dapibus vestibulum. Quisque posuere sapien nec nisi condimentum aliquet. Maecenas sit amet pretium nunc, ac lacinia ante. Sed quis finibus odio, vitae efficitur tellus. Donec at nibh mauris. Donec euismod lectus quis purus dapibus pellentesque. Praesent aliquet sit amet diam in bibendum. Fusce hendrerit mi risus, consequat commodo odio tristique sit amet. Interdum et malesuada fames ac ante ipsum primis in faucibus.</w:t>
      </w:r>
    </w:p>
    <w:p w14:paraId="3F15A893"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enim ligula, fringilla sit amet porttitor ac, cursus ac urna. Proin commodo auctor augue, quis molestie metus pellentesque sed. Curabitur condimentum sodales feugiat. Cras id ligula purus. Duis non faucibus arcu, facilisis aliquam libero. Vestibulum ac quam id nulla lacinia vehicula. Proin a enim ultricies, pharetra sapien quis, lacinia libero. Morbi id laoreet ipsum. Nunc facilisis lectus sed augue tempus, volutpat maximus ex pellentesque. Donec cursus, nisl posuere mattis congue, risus magna scelerisque massa, quis lobortis lectus quam eget odio. Nulla tempus ultricies lacus, ut pulvinar mauris sodales vitae. Duis vestibulum mauris metus, a molestie velit euismod nec. Fusce vel aliquet nunc, eget viverra libero. Curabitur non neque quis enim pretium finibus. In at nibh maximus, semper libero id, iaculis dui. Aenean enim nibh, volutpat ac pulvinar eget, aliquam ac erat.</w:t>
      </w:r>
    </w:p>
    <w:p w14:paraId="3CF0EF3C"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ut dapibus orci, a placerat sapien. Aenean aliquet sodales ante eget fringilla. Fusce eleifend diam sed vehicula tincidunt. Curabitur eget maximus quam. Nullam est neque, vulputate sit amet tincidunt vitae, faucibus id mi. Mauris neque felis, malesuada et vehicula vitae, malesuada at mauris. Donec sagittis tincidunt dui feugiat iaculis.</w:t>
      </w:r>
    </w:p>
    <w:p w14:paraId="0216B6DA"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Duis volutpat quis risus vitae blandit. Morbi luctus turpis mi, a volutpat metus congue vel. Donec placerat id eros non molestie. Nulla eu velit ac erat pharetra volutpat vel sed dolor. Phasellus vestibulum interdum tempus. Nam consectetur diam consectetur quam scelerisque fermentum. Lorem ipsum dolor sit amet, consectetur adipiscing elit. Vivamus molestie ante sit amet odio tristique dapibus. Donec gravida, purus ut posuere dignissim, magna nisl ullamcorper tortor, eu blandit quam lacus sed lectus. Donec vel augue ornare felis placerat mattis sed in nulla. Vivamus viverra ultricies lectus rhoncus volutpat. Aliquam sed tellus quis ante lobortis fermentum quis ut lorem. Phasellus tincidunt quis nisl eu sollicitudin. Phasellus vitae tortor vestibulum, commodo nulla eget, gravida urna. Integer egestas est in euismod faucibus.</w:t>
      </w:r>
    </w:p>
    <w:p w14:paraId="3C718BCF"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feugiat in magna a malesuada. Interdum et malesuada fames ac ante ipsum primis in faucibus. Pellentesque posuere blandit luctus. Fusce hendrerit, nisi vel finibus molestie, ligula est dignissim quam, semper interdum dui quam quis velit. Etiam congue mollis enim, ut iaculis turpis ullamcorper ut. Etiam ante purus, tristique ac finibus in, euismod rhoncus nisi. Quisque pulvinar lectus sed ex fringilla ullamcorper. Sed id ipsum lorem. Duis consequat nulla non blandit ultricies. Orci varius natoque penatibus et magnis dis parturient montes, nascetur ridiculus mus. Sed tellus lectus, egestas sit amet sodales ac, efficitur pharetra lectus. Sed vestibulum sollicitudin luctus. Vivamus vel aliquam magna. Duis consectetur tincidunt tortor, ut vestibulum est tempor et. Donec consequat tincidunt libero. Integer egestas gravida metus, a imperdiet nulla porta eu.</w:t>
      </w:r>
    </w:p>
    <w:p w14:paraId="6B0D4A08"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accumsan dictum lacus, et vulputate dui malesuada sed. Proin volutpat lorem sit amet orci euismod finibus. Nullam eget enim fringilla, ultricies diam sed, placerat metus. Sed luctus imperdiet finibus. Integer volutpat finibus semper. Mauris euismod tellus at fermentum rhoncus. Aenean lacinia ipsum a ipsum porta tincidunt. Donec cursus lacus quis arcu molestie, a mattis arcu rutrum.</w:t>
      </w:r>
    </w:p>
    <w:p w14:paraId="77DE10D6"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quis sem ipsum. Mauris ac vehicula erat, commodo molestie mauris. Nulla nec ultricies lorem. Phasellus lacinia ipsum sed elit ultrices cursus. Ut iaculis facilisis dolor sit amet placerat. Vestibulum egestas neque nec tortor scelerisque suscipit. Morbi dapibus nisl vitae lorem fringilla, ac auctor mauris viverra. Nunc condimentum, nunc blandit tempus facilisis, dui enim congue libero, at ultricies risus sem vel est. Proin placerat lacus vel sem condimentum mollis. Ut ac lacus vel tellus ultrices convallis. Vivamus elementum dolor eu efficitur dapibus. Etiam sed augue nibh. Orci varius natoque penatibus et magnis dis parturient montes, nascetur ridiculus mus. Interdum et malesuada fames ac ante ipsum primis in faucibus. Phasellus posuere eros nisi, nec dictum magna sollicitudin pretium.</w:t>
      </w:r>
    </w:p>
    <w:p w14:paraId="1D38CC38"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hendrerit consequat elit ut facilisis. Mauris mi dui, maximus eget ante sit amet, tempor sollicitudin tortor. Curabitur sit amet quam id est malesuada pharetra in et mi. Vivamus feugiat leo sit amet justo tempor, vel suscipit enim molestie. Curabitur a nisi mollis, sollicitudin enim ut, sodales enim. Nullam ut commodo metus. Curabitur sodales scelerisque lacus. Maecenas sodales libero pulvinar, pharetra ligula et, volutpat leo. Sed justo tortor, porttitor eget massa nec, pretium euismod orci. Donec pretium lacus ligula, vel molestie leo mollis et. Vivamus velit ligula, dapibus at justo et, porta feugiat diam.</w:t>
      </w:r>
    </w:p>
    <w:p w14:paraId="26FF382B"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vitae cursus mauris, non luctus tellus. Nunc elementum in orci eu sollicitudin. Integer rutrum dui nec condimentum pretium. Morbi facilisis eros vitae velit hendrerit, suscipit placerat nibh pretium. Morbi auctor pulvinar massa aliquam viverra. Nullam elementum nulla vitae nulla viverra facilisis. Ut odio lectus, commodo vitae mollis eget, efficitur ut nulla. Donec tempus sed augue id consectetur. Quisque et mi et risus aliquam cursus sed nec nisi. Nullam tempor, magna eu euismod finibus, quam lectus dapibus ipsum, eget consequat sapien sem in elit. Vivamus arcu ex, fringilla vitae elit eu, congue pulvinar sem.</w:t>
      </w:r>
    </w:p>
    <w:p w14:paraId="281A8976"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Nam consequat a sem ac fermentum. Fusce vel convallis leo, ut ultricies odio. Nullam vehicula diam quis libero faucibus, vitae viverra elit cursus. Nunc est orci, dictum non eleifend tincidunt, suscipit at tellus. Suspendisse sed lectus at urna fermentum tincidunt. Phasellus sed pharetra dolor. Aenean convallis semper est sed luctus. Ut consequat finibus fringilla. Fusce vehicula, urna et vestibulum vestibulum, magna erat imperdiet magna, a venenatis justo diam eu massa. Donec pulvinar blandit odio at sagittis. Aliquam interdum quis augue in sodales. Nunc id cursus tellus, et pharetra est. Nulla vulputate enim et dictum interdum. Suspendisse feugiat risus neque, sed facilisis urna hendrerit vulputate. Orci varius natoque penatibus et magnis dis parturient montes, nascetur ridiculus mus. Nam et ante varius justo dictum gravida eget iaculis dolor.</w:t>
      </w:r>
    </w:p>
    <w:p w14:paraId="1D18446B"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et eros ut arcu suscipit molestie. Phasellus sodales volutpat lacus quis aliquet. Nam elit purus, viverra in condimentum ut, euismod a ipsum. Duis fermentum posuere nisl, sed pharetra dui posuere ac. Ut dictum vulputate eleifend. Aliquam pharetra varius sem, eget feugiat mauris elementum ac. Ut fermentum vehicula dui, vel pulvinar magna elementum luctus. Praesent fringilla, nisi non cursus dapibus, massa nunc dictum justo, ut congue velit metus a dui. Cras ultricies sem diam, sit amet mattis enim tempor ultrices. Nam diam ex, luctus a pellentesque a, pharetra vel augue. Praesent et orci ullamcorper, tristique lacus sit amet, semper felis.</w:t>
      </w:r>
    </w:p>
    <w:p w14:paraId="47057A76"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sodales bibendum ligula eget luctus. Nam felis lectus, dictum sit amet vestibulum in, fermentum faucibus velit. Duis sit amet nunc cursus ligula hendrerit posuere. Curabitur et interdum purus, eu blandit risus. Donec congue risus nec posuere luctus. Nunc vel quam eu ligula semper ultrices. Aenean eu efficitur purus, a sollicitudin lorem. In id dolor et dui venenatis lacinia et et augue. Aenean nec augue lacinia, convallis magna sed, pretium odio. Proin a purus purus. Quisque sit amet elit interdum, ullamcorper dui vel, viverra lectus. Vestibulum sit amet elementum lectus, sed sollicitudin enim.</w:t>
      </w:r>
    </w:p>
    <w:p w14:paraId="3837E68C"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Integer sed turpis non ipsum convallis suscipit ac eu nulla. Vestibulum ante ipsum primis in faucibus orci luctus et ultrices posuere cubilia curae; Praesent placerat eros quis lorem rutrum consequat. Aliquam vitae auctor est. Suspendisse ultricies nibh eget est cursus euismod ut sit amet tortor. Quisque eros nulla, euismod in eros quis, consectetur imperdiet augue. Aliquam mattis varius orci, nec elementum mauris posuere vitae. Duis dui leo, finibus quis blandit ut, accumsan at ante. Vivamus metus elit, tristique ut sapien in, maximus consectetur tortor. Vivamus ipsum enim, mattis lobortis ex vel, sodales eleifend leo. Praesent tincidunt, est sed sodales malesuada, ipsum quam laoreet nisl, in sollicitudin ipsum ex suscipit eros.</w:t>
      </w:r>
    </w:p>
    <w:p w14:paraId="53944EFE"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at tempor lorem. Nulla nisi felis, laoreet in neque sed, sollicitudin mattis lacus. Nulla quis efficitur ex, et convallis nibh. Nam id ultrices risus. Phasellus orci diam, porttitor sit amet velit ac, hendrerit vulputate purus. Quisque porta nibh sed tincidunt tincidunt. Proin molestie pellentesque dui, nec posuere arcu efficitur vitae. Suspendisse scelerisque eros non lacus pharetra faucibus a non lorem. In condimentum, dui et fermentum fermentum, urna odio volutpat ligula, a auctor risus libero faucibus nisi. Curabitur imperdiet risus in lacus tincidunt placerat. Vivamus scelerisque quis felis at consectetur. In hac habitasse platea dictumst. Maecenas leo justo, malesuada non justo non, accumsan maximus neque. Aliquam erat volutpat.</w:t>
      </w:r>
    </w:p>
    <w:p w14:paraId="7BA740B5"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a sollicitudin ipsum. Ut ac venenatis magna, in feugiat augue. Etiam ut sem urna. Ut et ipsum et turpis maximus interdum interdum eget metus. Ut et nibh porta, ultricies erat sed, sodales turpis. Fusce ornare tortor lorem, sit amet finibus nulla hendrerit sit amet. Etiam nec arcu et arcu suscipit vehicula nec a mauris. Sed suscipit porttitor elementum. Sed fringilla luctus gravida. Maecenas quis euismod augue.</w:t>
      </w:r>
    </w:p>
    <w:p w14:paraId="5A6A692C"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Mauris tincidunt nec massa sed ornare. Etiam at dignissim erat. Curabitur sit amet dui porta, aliquam justo eget, aliquam nibh. Vestibulum consectetur nisi nec lacus laoreet, ut eleifend dui accumsan. Etiam purus felis, tempus ut maximus id, efficitur ac urna. Donec pharetra lacus leo, ut cursus diam vulputate et. Morbi congue nulla nisl, at aliquet nisl interdum eu.</w:t>
      </w:r>
    </w:p>
    <w:p w14:paraId="3F519BC5"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fringilla ipsum nec metus pharetra, et convallis ex hendrerit. Donec tempus purus quis feugiat commodo. Ut sodales eu neque sit amet fermentum. Suspendisse sit amet orci rutrum, vulputate ex eu, vestibulum lectus. Morbi ac nunc tellus. Morbi sed arcu sem. Sed porta quis leo id facilisis. Ut gravida nec elit nec luctus. In hac habitasse platea dictumst. Pellentesque efficitur non tortor id gravida.</w:t>
      </w:r>
    </w:p>
    <w:p w14:paraId="38D1A5CA"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vitae nisl vitae turpis vulputate pretium. Vestibulum et augue magna. In rutrum lacus metus, ut varius augue aliquam ut. Phasellus efficitur, enim at fermentum tristique, neque quam vulputate justo, non hendrerit arcu mi eu leo. Maecenas nec tortor quis lectus scelerisque egestas. Integer a tincidunt nisl. Cras volutpat in massa quis vestibulum. Nam suscipit eu felis id pulvinar. Phasellus ac commodo dui, semper vestibulum ipsum. In id vehicula lectus. Quisque id dictum ipsum, ac lacinia ipsum.</w:t>
      </w:r>
    </w:p>
    <w:p w14:paraId="5DD20C53"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luctus eu est sed rhoncus. Aenean pharetra nisi ac quam elementum aliquam. Aliquam convallis quis odio dapibus dignissim. Ut sollicitudin lorem vel elit lacinia sagittis. Phasellus rhoncus accumsan hendrerit. Vestibulum tincidunt justo et tortor placerat, eget maximus augue egestas. Ut ligula nulla, faucibus id tellus hendrerit, tincidunt porta leo. Quisque ac lacinia dolor, sed pulvinar nibh. Phasellus eu arcu eget leo posuere vestibulum. Duis ut nulla viverra augue euismod volutpat. Duis sagittis, massa eu sollicitudin laoreet, magna odio euismod orci, id semper turpis quam et nisi. In sed suscipit nulla. Suspendisse hendrerit ac arcu quis dictum. Vestibulum quis ante justo.</w:t>
      </w:r>
    </w:p>
    <w:p w14:paraId="5E2FB31A"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mollis orci nisl, vel ornare elit placerat scelerisque. Nunc fringilla scelerisque lacus a tincidunt. Nunc mollis libero nunc. Nunc varius urna id risus porttitor vulputate. Donec lectus elit, volutpat quis cursus non, facilisis ut nibh. Praesent laoreet magna pharetra, imperdiet risus convallis, consequat ligula. Donec rhoncus nulla nec semper suscipit. Morbi vel malesuada diam, maximus mattis nisi. Praesent felis dolor, aliquam ac lobortis et, cursus lacinia mauris. Praesent rhoncus felis dolor, eget lobortis leo viverra at.</w:t>
      </w:r>
    </w:p>
    <w:p w14:paraId="66F6DC50"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enim dui, malesuada nec pharetra quis, hendrerit eget elit. Nullam in est sollicitudin, scelerisque orci id, sagittis metus. Pellentesque ultrices lectus velit, in efficitur dolor suscipit vitae. Integer pulvinar lorem vitae sem sollicitudin laoreet. Proin iaculis nibh in quam porttitor pulvinar. Curabitur iaculis sem lacus, nec malesuada erat egestas eget. Mauris viverra purus eu metus elementum pellentesque. Etiam porttitor tempor ligula, at laoreet orci egestas at.</w:t>
      </w:r>
    </w:p>
    <w:p w14:paraId="276ECA2C"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mollis nibh metus, vel eleifend odio congue vitae. Donec sollicitudin suscipit velit vel pellentesque. Quisque venenatis sapien ac eleifend pretium. Aenean porttitor tincidunt mi sit amet mattis. Praesent pharetra neque nec lorem hendrerit ornare. Suspendisse maximus eleifend urna, maximus molestie velit bibendum ut. Morbi feugiat sapien vitae leo posuere sodales. Sed ac diam viverra, blandit velit in, mattis nulla.</w:t>
      </w:r>
    </w:p>
    <w:p w14:paraId="604EBD0B"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sagittis est sed nibh faucibus consectetur. Etiam consequat egestas placerat. Nam vitae dignissim lorem. Nam sapien risus, luctus eget aliquam ac, molestie et lectus. Pellentesque nec est purus. Morbi eget massa malesuada, vulputate nulla nec, imperdiet purus. Vestibulum eros turpis, dictum sed nibh ut, hendrerit auctor ex. Fusce egestas libero augue, quis facilisis nibh viverra ut.</w:t>
      </w:r>
    </w:p>
    <w:p w14:paraId="47B73EA4"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Duis ultricies nibh lorem, at egestas velit placerat non. Ut in fermentum mauris. Class aptent taciti sociosqu ad litora torquent per conubia nostra, per inceptos himenaeos. Duis mollis tempor elit at posuere. Sed sit amet ex sodales, sagittis quam eu, sollicitudin ante. Nunc ac erat in lectus aliquam venenatis at vitae massa. Pellentesque luctus ipsum mi, sit amet pretium nisl consequat eu. Proin malesuada ipsum eu lacus egestas viverra. Mauris sed pulvinar mi. Vestibulum non mi quis sapien scelerisque pharetra sit amet id nunc. Duis aliquam posuere venenatis. Aenean id dapibus sapien. Aenean euismod ipsum tincidunt, sollicitudin nunc at, suscipit libero. Quisque sed eros nec sem faucibus dictum quis nec quam. Sed auctor tortor vel felis aliquam, et malesuada augue sollicitudin.</w:t>
      </w:r>
    </w:p>
    <w:p w14:paraId="5BEAE5C7"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consequat nibh a orci interdum consequat eget vitae lacus. Vivamus blandit erat tortor, interdum tincidunt dui hendrerit vel. Sed commodo purus ac diam malesuada, sed consectetur risus scelerisque. Fusce a est tellus. Mauris ullamcorper lacinia enim, id sollicitudin lectus. Quisque posuere est dignissim risus fermentum, et imperdiet sem commodo. Nam non iaculis mauris, eu maximus lectus. Vivamus consequat, ex in iaculis tristique, nibh nunc suscipit mi, ac suscipit nunc lorem et diam.</w:t>
      </w:r>
    </w:p>
    <w:p w14:paraId="5D7DF914"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elementum fermentum efficitur. Nulla vel nibh interdum, fringilla est in, malesuada eros. Pellentesque bibendum dolor at placerat rutrum. Sed et bibendum nunc. Phasellus rutrum leo in velit auctor, eget aliquam lacus hendrerit. Donec a tellus nec ligula mattis eleifend in vel erat. Nulla malesuada tincidunt leo vel mollis. Curabitur commodo faucibus nunc, a accumsan felis porttitor ut. Class aptent taciti sociosqu ad litora torquent per conubia nostra, per inceptos himenaeos. Class aptent taciti sociosqu ad litora torquent per conubia nostra, per inceptos himenaeos. Nam et nulla dapibus, convallis neque et, posuere odio.</w:t>
      </w:r>
    </w:p>
    <w:p w14:paraId="44C962C9"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quis hendrerit arcu, interdum blandit urna. Interdum et malesuada fames ac ante ipsum primis in faucibus. Mauris et suscipit nisl, et consequat felis. Sed faucibus vel ante ac vestibulum. Suspendisse congue molestie mauris, eu ultricies enim pulvinar eu. In at ultricies ligula. Donec laoreet purus nisi, vel lobortis eros ultrices ac. Sed blandit ex non arcu tincidunt aliquet. Suspendisse vel dolor id libero viverra interdum. Pellentesque non augue justo. Nullam porta sapien nec massa rhoncus tempus. Donec quis viverra nisi, nec lacinia lacus. Aliquam erat volutpat. Mauris pharetra sollicitudin velit, ac iaculis ligula elementum dictum. Integer bibendum neque nec diam pellentesque, vitae placerat tortor iaculis.</w:t>
      </w:r>
    </w:p>
    <w:p w14:paraId="7CDF8FC8"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id elementum ante. Sed non ante a velit consequat mollis. Curabitur ornare auctor urna, vehicula commodo massa pulvinar id. Aliquam eu congue libero. Nulla id purus a metus iaculis blandit eu at arcu. Quisque ornare egestas eros, quis vestibulum nisl suscipit vel. Cras auctor nulla non luctus pharetra. Sed quis eros gravida purus faucibus consequat. Morbi et dignissim lectus. Etiam cursus sagittis consectetur. Proin porta id mi eu viverra. Pellentesque habitant morbi tristique senectus et netus et malesuada fames ac turpis egestas.</w:t>
      </w:r>
    </w:p>
    <w:p w14:paraId="279BF8E6"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sed blandit libero. Integer porta risus massa. Mauris condimentum ac odio ullamcorper vulputate. In pretium turpis nec magna vehicula cursus. Aenean maximus nunc nec blandit volutpat. Nunc vitae faucibus velit. Aenean interdum enim sit amet augue auctor, at sodales erat tincidunt. Duis iaculis laoreet libero, nec pellentesque eros porttitor ut. Aliquam bibendum et tortor non iaculis. Nam dapibus nunc quis elit tempus, vitae pretium ligula malesuada.</w:t>
      </w:r>
    </w:p>
    <w:p w14:paraId="25A8522B"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Cras efficitur aliquam tristique. Mauris dapibus dictum lorem, sit amet sodales enim interdum ac. Morbi vulputate tempor laoreet. Curabitur pellentesque maximus tristique. Fusce a tellus eget nibh mattis tristique. Duis vitae ante dapibus, dapibus ante in, volutpat metus. Integer malesuada odio dui, non dignissim magna ultricies et. Cras euismod neque ac est laoreet, id posuere ante vulputate. Phasellus ullamcorper venenatis turpis, quis tincidunt ipsum ultricies ac. Ut commodo sem at eros </w:t>
      </w:r>
      <w:r>
        <w:rPr>
          <w:rFonts w:ascii="Open Sans" w:hAnsi="Open Sans" w:cs="Open Sans"/>
          <w:color w:val="000000"/>
          <w:sz w:val="21"/>
          <w:szCs w:val="21"/>
        </w:rPr>
        <w:lastRenderedPageBreak/>
        <w:t>ullamcorper, sit amet volutpat purus convallis. Lorem ipsum dolor sit amet, consectetur adipiscing elit. In hac habitasse platea dictumst. Proin eu ullamcorper mi. Suspendisse blandit, leo ut hendrerit suscipit, mi risus semper metus, quis vestibulum nisl velit quis augue. Sed malesuada quam vitae cursus ornare. Etiam at lectus velit.</w:t>
      </w:r>
    </w:p>
    <w:p w14:paraId="45650174"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sollicitudin laoreet nisl et porttitor. Cras interdum felis sit amet nunc mattis dignissim. Integer efficitur erat sed enim pulvinar, sit amet gravida neque porttitor. Proin facilisis mi libero, id convallis leo venenatis quis. Aenean tristique ante non sapien imperdiet fermentum. Sed urna erat, blandit nec nisi eget, ultricies varius orci. Nullam consequat vel tortor venenatis feugiat. Vivamus blandit efficitur est eget vestibulum. Maecenas commodo felis a quam scelerisque, et consectetur tortor aliquam. Nulla egestas id lorem eget fermentum.</w:t>
      </w:r>
    </w:p>
    <w:p w14:paraId="4EF5A412"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Interdum et malesuada fames ac ante ipsum primis in faucibus. Donec sollicitudin arcu sodales felis fermentum eleifend. Integer congue libero quis nisl sollicitudin, quis porta risus sagittis. Aliquam sodales interdum vestibulum. Aliquam ac vestibulum libero. Curabitur sit amet pulvinar diam. Mauris tincidunt luctus dolor eget dignissim. Aenean dictum ornare sem id vulputate. Sed tristique tincidunt enim sed consequat. Aliquam at est sit amet libero sollicitudin porttitor eget faucibus massa. Duis maximus dignissim posuere. Vivamus pellentesque maximus tellus at rutrum. Cras ac nulla ac tortor dictum aliquet in quis turpis. Sed in maximus dui. Praesent eu venenatis sem. Nulla placerat, felis eget egestas consectetur, lorem eros volutpat est, eget pretium nulla leo sed tortor.</w:t>
      </w:r>
    </w:p>
    <w:p w14:paraId="40A413B7"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et metus quis nisl ultricies rutrum eget ac elit. Morbi non dapibus elit. Sed tortor enim, porttitor ut magna a, imperdiet ornare erat. Sed fermentum gravida felis, non imperdiet sapien iaculis id. Mauris ligula libero, condimentum sed libero in, dapibus mollis neque. Duis commodo velit sed justo viverra, id fringilla neque eleifend. Aliquam accumsan facilisis arcu iaculis ornare. Praesent dapibus urna eu fermentum faucibus. Praesent quis felis urna.</w:t>
      </w:r>
    </w:p>
    <w:p w14:paraId="719530C3"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condimentum dui arcu, at viverra magna vehicula facilisis. Aenean sit amet sapien quis mi interdum facilisis vel ac magna. Donec semper mattis urna, sed cursus mauris ultrices vitae. Orci varius natoque penatibus et magnis dis parturient montes, nascetur ridiculus mus. Aliquam eleifend congue leo, quis imperdiet felis tristique vitae. Proin pellentesque, ligula dictum suscipit vehicula, dui arcu consequat metus, eu ullamcorper elit massa quis ante. Sed pharetra, odio at luctus maximus, libero eros eleifend tellus, vel finibus magna justo luctus ipsum.</w:t>
      </w:r>
    </w:p>
    <w:p w14:paraId="037CAE84"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sem quam, commodo faucibus pretium id, mollis at mauris. Integer pellentesque rhoncus lectus id dictum. Ut nulla erat, laoreet et orci quis, auctor scelerisque leo. Proin nec tincidunt dolor, et efficitur sem. Praesent congue vehicula justo, eu aliquam mi euismod sed. Duis ex ante, ornare eu pharetra nec, vulputate vitae ligula. Donec vel urna lectus.</w:t>
      </w:r>
    </w:p>
    <w:p w14:paraId="613FB33A"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tristique urna metus, eu euismod eros volutpat sed. Nullam eu tincidunt turpis, vel iaculis purus. Cras felis est, tincidunt at pulvinar nec, mattis vitae erat. In mattis nunc nec nisl varius, eu faucibus est mollis. Proin interdum odio quis dolor scelerisque, eu pharetra tellus convallis. Nulla facilisi. Vestibulum eleifend mollis augue, id venenatis elit hendrerit eu. Pellentesque vitae erat neque. Donec egestas eros quis porta ultrices. Pellentesque habitant morbi tristique senectus et netus et malesuada fames ac turpis egestas. Pellentesque id augue id erat laoreet porta ut id enim. Vestibulum luctus elit a dictum pretium. Pellentesque a malesuada nulla.</w:t>
      </w:r>
    </w:p>
    <w:p w14:paraId="63CB9787"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Suspendisse venenatis lectus eu massa volutpat varius. Nulla felis felis, lobortis quis lacinia ut, tempor at orci. Cras purus dolor, rutrum et magna ut, porttitor lacinia nulla. Ut porttitor erat erat, quis egestas odio bibendum in. Nulla aliquam arcu orci, ut vulputate sem iaculis ut. Nam interdum velit dui, in sodales lorem finibus euismod. Ut ac nunc at elit facilisis ultricies ac quis nulla. Nunc </w:t>
      </w:r>
      <w:r>
        <w:rPr>
          <w:rFonts w:ascii="Open Sans" w:hAnsi="Open Sans" w:cs="Open Sans"/>
          <w:color w:val="000000"/>
          <w:sz w:val="21"/>
          <w:szCs w:val="21"/>
        </w:rPr>
        <w:lastRenderedPageBreak/>
        <w:t>faucibus lectus vitae metus tincidunt, non porttitor mi porttitor. Etiam pellentesque rhoncus dapibus. Interdum et malesuada fames ac ante ipsum primis in faucibus. Nulla fringilla massa non neque faucibus lacinia. In et arcu sit amet nibh tempor molestie laoreet a eros.</w:t>
      </w:r>
    </w:p>
    <w:p w14:paraId="1480FF9F"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at ex pharetra, ornare risus ut, suscipit augue. Quisque sit amet ante at nunc semper ullamcorper. Proin eget orci vitae lorem tincidunt ultricies ut vitae est. Maecenas volutpat odio eget nisi eleifend, id tempor enim blandit. Praesent cursus ligula sed erat porttitor, ut pretium libero finibus. Proin tempor vestibulum ipsum, at efficitur felis condimentum sit amet. Pellentesque et pretium mauris. Donec venenatis augue sed purus iaculis vestibulum. Proin tempor, sapien eu ultricies vehicula, diam nulla semper nisi, ut convallis urna sapien at nulla. In arcu ipsum, interdum sit amet sapien quis, dapibus ultricies mauris.</w:t>
      </w:r>
    </w:p>
    <w:p w14:paraId="33DB279E"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porta velit non tortor tempor, et varius leo finibus. Phasellus vulputate purus vitae sapien sollicitudin, eu iaculis sem accumsan. Vestibulum scelerisque elementum pharetra. Nulla eleifend lorem vitae sem varius, ullamcorper tempus ligula maximus. Donec metus sem, feugiat eget pulvinar ut, imperdiet sit amet orci. Nullam egestas, massa facilisis ornare placerat, magna nibh varius magna, id tempor purus tellus non libero. Proin bibendum porta dui. Donec laoreet convallis luctus. Praesent sollicitudin sem id viverra ultrices. Vestibulum suscipit lectus in porta vestibulum. Orci varius natoque penatibus et magnis dis parturient montes, nascetur ridiculus mus. Vestibulum condimentum eu nulla eget aliquam.</w:t>
      </w:r>
    </w:p>
    <w:p w14:paraId="798B9C5B"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condimentum ligula a diam commodo, in porta est dapibus. Fusce tortor orci, finibus id dignissim quis, porta sit amet dui. Praesent sed odio mi. Aenean sit amet ipsum vel massa dictum consequat. Nullam sollicitudin elementum mauris, vitae tempus libero condimentum sed. Curabitur vel tempus sapien. Aliquam erat volutpat. Maecenas vitae dui orci. Pellentesque id hendrerit justo, commodo egestas orci. Mauris nec nisl quam. Etiam sodales velit vel bibendum convallis. In ac velit vitae dolor scelerisque pellentesque sit amet ut neque. Curabitur posuere est non urna condimentum finibus. Curabitur non ultrices orci, sed venenatis lectus.</w:t>
      </w:r>
    </w:p>
    <w:p w14:paraId="7BFA4598"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vulputate neque urna. Vivamus bibendum eleifend pharetra. Nunc in elit tristique, sollicitudin ex interdum, ullamcorper diam. Duis condimentum libero elit, et faucibus lorem elementum pulvinar. Integer vel volutpat libero. Nullam purus nisi, ullamcorper vitae nisi et, pellentesque porttitor erat. Integer at cursus mi. Donec nec semper erat. Vivamus sapien ex, porttitor dignissim sem scelerisque, pulvinar feugiat dolor. Curabitur quis cursus libero, sit amet tristique nunc. Suspendisse vestibulum ultricies vulputate. Donec eget luctus odio. Quisque quis justo justo.</w:t>
      </w:r>
    </w:p>
    <w:p w14:paraId="4B4CBFB2"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dapibus lobortis arcu, sed auctor erat molestie ac. Nunc egestas sagittis elementum. Proin ac dolor nibh. Sed at nulla est. Sed semper, elit eget fringilla tempor, odio lacus blandit sapien, sed fermentum sapien magna a mi. Morbi egestas viverra malesuada. Donec tempus lacus vel lacinia feugiat. Sed vestibulum risus accumsan risus vehicula pulvinar.</w:t>
      </w:r>
    </w:p>
    <w:p w14:paraId="5A62E3A8"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non metus eget nisi luctus sodales eget a orci. Suspendisse viverra nunc eu condimentum commodo. Sed porta arcu id turpis maximus porta. Suspendisse vehicula non elit ut dictum. Phasellus congue congue justo. Nullam justo sapien, lacinia in bibendum id, ullamcorper nec augue. Integer neque mi, bibendum at tristique et, placerat in nunc. Mauris sit amet quam ligula. Phasellus ut auctor nisi.</w:t>
      </w:r>
    </w:p>
    <w:p w14:paraId="1EC495A0"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Nulla in posuere orci. Fusce id posuere libero. Suspendisse dui quam, egestas id iaculis sit amet, finibus ac orci. Sed libero quam, bibendum eget placerat sed, ullamcorper et nisl. Nulla mollis felis vitae tellus pellentesque, sed convallis massa ornare. Ut aliquet dolor in posuere porttitor. Sed </w:t>
      </w:r>
      <w:r>
        <w:rPr>
          <w:rFonts w:ascii="Open Sans" w:hAnsi="Open Sans" w:cs="Open Sans"/>
          <w:color w:val="000000"/>
          <w:sz w:val="21"/>
          <w:szCs w:val="21"/>
        </w:rPr>
        <w:lastRenderedPageBreak/>
        <w:t>sapien erat, faucibus ut imperdiet mollis, mattis quis magna. Etiam eget tellus non nunc facilisis sollicitudin. In vehicula risus mauris, nec vehicula sem tempor eu.</w:t>
      </w:r>
    </w:p>
    <w:p w14:paraId="76ACDCAF"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vel nibh nisi. Duis a magna quis leo interdum tristique. Ut nec nisi faucibus, eleifend nibh eu, accumsan ligula. Morbi quis varius quam, vel luctus ex. Suspendisse vel urna dui. Vestibulum fermentum, magna et posuere semper, tellus ex vehicula leo, nec laoreet velit nunc vitae nulla. Suspendisse facilisis convallis cursus. Nulla vitae dolor sem. Sed in aliquam lorem. Quisque hendrerit ex id augue tristique interdum. Mauris vestibulum ut leo a rhoncus. Donec non metus enim. Pellentesque tincidunt metus nec aliquam lacinia. Phasellus ac tempor quam, nec vehicula libero. Praesent rhoncus euismod vestibulum. Etiam pharetra, orci pellentesque porttitor suscipit, est urna rhoncus turpis, non ornare nulla sapien a dolor.</w:t>
      </w:r>
    </w:p>
    <w:p w14:paraId="609B234D"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finibus ligula magna. Duis accumsan porttitor sem sit amet tristique. Pellentesque quis bibendum eros. Donec vel massa eu velit auctor rutrum sit amet et lectus. Vestibulum quis orci quis tellus dignissim vulputate ut ac purus. Aenean tincidunt turpis vel enim aliquet euismod faucibus ac nisi. Donec quis lorem quis ligula luctus ornare vel scelerisque purus. Cras at turpis a felis euismod molestie. In ut luctus libero. Ut diam erat, laoreet in cursus ac, tincidunt sed urna. Mauris sit amet ligula eget erat malesuada maximus.</w:t>
      </w:r>
    </w:p>
    <w:p w14:paraId="3AA6393C" w14:textId="77777777" w:rsidR="00E269BA" w:rsidRDefault="00E269BA" w:rsidP="00E269B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et lorem in quam tincidunt convallis pretium porta enim. Curabitur eget dui diam. Cras sodales enim vel est vulputate ullamcorper. Vestibulum ante ipsum primis in faucibus orci luctus et ultrices posuere cubilia curae; Nunc scelerisque cursus tellus, et pulvinar odio molestie sed. Aenean sodales tempor odio at porttitor. Ut sapien neque, tincidunt eget diam vitae, elementum tincidunt elit. Class aptent taciti sociosqu ad litora torquent per conubia nostra, per inceptos himenaeos. Nunc nec venenatis sem. Proin tempor sodales convallis. Mauris mattis ante eu nisl tempor suscipit.</w:t>
      </w:r>
    </w:p>
    <w:p w14:paraId="29D87482" w14:textId="77777777" w:rsidR="00891150" w:rsidRPr="00891150" w:rsidRDefault="00891150" w:rsidP="00891150">
      <w:pPr>
        <w:pStyle w:val="BodyText"/>
      </w:pPr>
    </w:p>
    <w:sectPr w:rsidR="00891150" w:rsidRPr="00891150" w:rsidSect="00D23E2A">
      <w:headerReference w:type="default" r:id="rId11"/>
      <w:footerReference w:type="default" r:id="rId12"/>
      <w:headerReference w:type="first" r:id="rId13"/>
      <w:footerReference w:type="first" r:id="rId14"/>
      <w:pgSz w:w="11900" w:h="16840"/>
      <w:pgMar w:top="1134" w:right="1134" w:bottom="1361" w:left="1134" w:header="794" w:footer="79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9F61DA" w14:textId="77777777" w:rsidR="00EA3DA5" w:rsidRDefault="00EA3DA5" w:rsidP="00B91315">
      <w:pPr>
        <w:spacing w:after="0" w:line="240" w:lineRule="auto"/>
      </w:pPr>
      <w:r>
        <w:separator/>
      </w:r>
    </w:p>
  </w:endnote>
  <w:endnote w:type="continuationSeparator" w:id="0">
    <w:p w14:paraId="27F01B1D" w14:textId="77777777" w:rsidR="00EA3DA5" w:rsidRDefault="00EA3DA5" w:rsidP="00B91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DCF5B" w14:textId="77777777" w:rsidR="009A1CE1" w:rsidRDefault="00990242">
    <w:pPr>
      <w:pStyle w:val="Footer"/>
    </w:pPr>
    <w:r>
      <w:fldChar w:fldCharType="begin"/>
    </w:r>
    <w:r>
      <w:instrText xml:space="preserve"> PAGE   \* MERGEFORMAT </w:instrText>
    </w:r>
    <w:r>
      <w:fldChar w:fldCharType="separate"/>
    </w:r>
    <w:r w:rsidR="0028397F">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3A590" w14:textId="77777777" w:rsidR="002659E4" w:rsidRDefault="002659E4" w:rsidP="002659E4">
    <w:pPr>
      <w:pStyle w:val="Footer"/>
      <w:spacing w:before="8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7325B" w14:textId="77777777" w:rsidR="00EA3DA5" w:rsidRDefault="00EA3DA5" w:rsidP="00B91315">
      <w:pPr>
        <w:spacing w:after="0" w:line="240" w:lineRule="auto"/>
      </w:pPr>
      <w:r>
        <w:separator/>
      </w:r>
    </w:p>
  </w:footnote>
  <w:footnote w:type="continuationSeparator" w:id="0">
    <w:p w14:paraId="536DC7DA" w14:textId="77777777" w:rsidR="00EA3DA5" w:rsidRDefault="00EA3DA5" w:rsidP="00B91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494CA" w14:textId="77777777" w:rsidR="009A1CE1" w:rsidRPr="009A1CE1" w:rsidRDefault="00990242" w:rsidP="009A1CE1">
    <w:pPr>
      <w:pStyle w:val="Header"/>
    </w:pPr>
    <w:r>
      <w:t>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9FE5F" w14:textId="77777777" w:rsidR="00F507D8" w:rsidRDefault="000E752D">
    <w:pPr>
      <w:pStyle w:val="Header"/>
    </w:pPr>
    <w:r w:rsidRPr="006D258B">
      <w:rPr>
        <w:noProof/>
      </w:rPr>
      <w:drawing>
        <wp:anchor distT="0" distB="0" distL="114300" distR="114300" simplePos="0" relativeHeight="251660288" behindDoc="1" locked="0" layoutInCell="0" allowOverlap="1" wp14:anchorId="365EECEE" wp14:editId="72B44192">
          <wp:simplePos x="0" y="0"/>
          <wp:positionH relativeFrom="page">
            <wp:posOffset>735965</wp:posOffset>
          </wp:positionH>
          <wp:positionV relativeFrom="page">
            <wp:posOffset>716280</wp:posOffset>
          </wp:positionV>
          <wp:extent cx="1290955" cy="1033780"/>
          <wp:effectExtent l="0" t="0" r="4445" b="0"/>
          <wp:wrapNone/>
          <wp:docPr id="26" name="Picture 26" descr="Ministry of Jus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Ministry of Justic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90955" cy="1033780"/>
                  </a:xfrm>
                  <a:prstGeom prst="rect">
                    <a:avLst/>
                  </a:prstGeom>
                  <a:noFill/>
                  <a:ln>
                    <a:noFill/>
                  </a:ln>
                </pic:spPr>
              </pic:pic>
            </a:graphicData>
          </a:graphic>
          <wp14:sizeRelH relativeFrom="page">
            <wp14:pctWidth>0</wp14:pctWidth>
          </wp14:sizeRelH>
          <wp14:sizeRelV relativeFrom="page">
            <wp14:pctHeight>0</wp14:pctHeight>
          </wp14:sizeRelV>
        </wp:anchor>
      </w:drawing>
    </w:r>
    <w:r w:rsidR="00566A15">
      <w:rPr>
        <w:noProof/>
      </w:rPr>
      <w:drawing>
        <wp:anchor distT="0" distB="0" distL="114300" distR="114300" simplePos="0" relativeHeight="251658240" behindDoc="1" locked="0" layoutInCell="1" allowOverlap="1" wp14:anchorId="08447973" wp14:editId="45F3EA8C">
          <wp:simplePos x="723900" y="361950"/>
          <wp:positionH relativeFrom="page">
            <wp:align>left</wp:align>
          </wp:positionH>
          <wp:positionV relativeFrom="page">
            <wp:align>top</wp:align>
          </wp:positionV>
          <wp:extent cx="7559040" cy="10692130"/>
          <wp:effectExtent l="0" t="0" r="381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559469" cy="106923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C130F6F8"/>
    <w:lvl w:ilvl="0">
      <w:start w:val="1"/>
      <w:numFmt w:val="bullet"/>
      <w:pStyle w:val="ListBullet2"/>
      <w:lvlText w:val=""/>
      <w:lvlJc w:val="left"/>
      <w:pPr>
        <w:ind w:left="717" w:hanging="360"/>
      </w:pPr>
      <w:rPr>
        <w:rFonts w:ascii="Symbol" w:hAnsi="Symbol" w:hint="default"/>
        <w:color w:val="00B1EB"/>
      </w:rPr>
    </w:lvl>
  </w:abstractNum>
  <w:abstractNum w:abstractNumId="1" w15:restartNumberingAfterBreak="0">
    <w:nsid w:val="FFFFFF88"/>
    <w:multiLevelType w:val="singleLevel"/>
    <w:tmpl w:val="4CB2C802"/>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5CCC8D44"/>
    <w:lvl w:ilvl="0">
      <w:start w:val="1"/>
      <w:numFmt w:val="bullet"/>
      <w:pStyle w:val="ListBullet"/>
      <w:lvlText w:val=""/>
      <w:lvlJc w:val="left"/>
      <w:pPr>
        <w:ind w:left="360" w:hanging="360"/>
      </w:pPr>
      <w:rPr>
        <w:rFonts w:ascii="Symbol" w:hAnsi="Symbol" w:hint="default"/>
        <w:color w:val="1D609D"/>
      </w:rPr>
    </w:lvl>
  </w:abstractNum>
  <w:num w:numId="1" w16cid:durableId="461575310">
    <w:abstractNumId w:val="2"/>
  </w:num>
  <w:num w:numId="2" w16cid:durableId="1341734121">
    <w:abstractNumId w:val="0"/>
  </w:num>
  <w:num w:numId="3" w16cid:durableId="1108306331">
    <w:abstractNumId w:val="1"/>
  </w:num>
  <w:num w:numId="4" w16cid:durableId="907425957">
    <w:abstractNumId w:val="2"/>
    <w:lvlOverride w:ilvl="0">
      <w:startOverride w:val="1"/>
    </w:lvlOverride>
  </w:num>
  <w:num w:numId="5" w16cid:durableId="1500734970">
    <w:abstractNumId w:val="0"/>
    <w:lvlOverride w:ilvl="0">
      <w:startOverride w:val="1"/>
    </w:lvlOverride>
  </w:num>
  <w:num w:numId="6" w16cid:durableId="123432527">
    <w:abstractNumId w:val="2"/>
  </w:num>
  <w:num w:numId="7" w16cid:durableId="1599369647">
    <w:abstractNumId w:val="1"/>
    <w:lvlOverride w:ilvl="0">
      <w:startOverride w:val="1"/>
    </w:lvlOverride>
  </w:num>
  <w:num w:numId="8" w16cid:durableId="1802377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150"/>
    <w:rsid w:val="00022442"/>
    <w:rsid w:val="00090E40"/>
    <w:rsid w:val="000E752D"/>
    <w:rsid w:val="00113B6B"/>
    <w:rsid w:val="00175D09"/>
    <w:rsid w:val="001A71CD"/>
    <w:rsid w:val="00240F37"/>
    <w:rsid w:val="002659E4"/>
    <w:rsid w:val="0028397F"/>
    <w:rsid w:val="00293CEB"/>
    <w:rsid w:val="002F075A"/>
    <w:rsid w:val="00300FC1"/>
    <w:rsid w:val="003306D9"/>
    <w:rsid w:val="003355F1"/>
    <w:rsid w:val="00364642"/>
    <w:rsid w:val="003D27AC"/>
    <w:rsid w:val="003E0076"/>
    <w:rsid w:val="00446DDB"/>
    <w:rsid w:val="00526855"/>
    <w:rsid w:val="00544F1D"/>
    <w:rsid w:val="00545B6C"/>
    <w:rsid w:val="00566A15"/>
    <w:rsid w:val="00586E1A"/>
    <w:rsid w:val="005876EF"/>
    <w:rsid w:val="005B4090"/>
    <w:rsid w:val="005B4ED1"/>
    <w:rsid w:val="005E51D0"/>
    <w:rsid w:val="005F746C"/>
    <w:rsid w:val="0062433C"/>
    <w:rsid w:val="008114F6"/>
    <w:rsid w:val="00891150"/>
    <w:rsid w:val="008B2C35"/>
    <w:rsid w:val="00916276"/>
    <w:rsid w:val="009179CD"/>
    <w:rsid w:val="00922761"/>
    <w:rsid w:val="00932F7F"/>
    <w:rsid w:val="00990242"/>
    <w:rsid w:val="009A1CE1"/>
    <w:rsid w:val="00AC6247"/>
    <w:rsid w:val="00AD05F3"/>
    <w:rsid w:val="00AD52C7"/>
    <w:rsid w:val="00AE4DF7"/>
    <w:rsid w:val="00B4736D"/>
    <w:rsid w:val="00B91315"/>
    <w:rsid w:val="00BA679C"/>
    <w:rsid w:val="00BC4DBC"/>
    <w:rsid w:val="00BF23EA"/>
    <w:rsid w:val="00D23E2A"/>
    <w:rsid w:val="00D50660"/>
    <w:rsid w:val="00E269BA"/>
    <w:rsid w:val="00E4123E"/>
    <w:rsid w:val="00EA3DA5"/>
    <w:rsid w:val="00F45DF1"/>
    <w:rsid w:val="00F507D8"/>
    <w:rsid w:val="00F653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E79C2"/>
  <w15:chartTrackingRefBased/>
  <w15:docId w15:val="{22288E0D-657C-ED47-BA73-29BF77955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uiPriority="3" w:qFormat="1"/>
    <w:lsdException w:name="annotation text" w:semiHidden="1"/>
    <w:lsdException w:name="header" w:uiPriority="8"/>
    <w:lsdException w:name="footer" w:uiPriority="8"/>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uiPriority="3"/>
    <w:lsdException w:name="annotation reference" w:semiHidden="1"/>
    <w:lsdException w:name="line number" w:semiHidden="1"/>
    <w:lsdException w:name="page number" w:semiHidden="1" w:uiPriority="8"/>
    <w:lsdException w:name="endnote reference" w:semiHidden="1" w:uiPriority="3"/>
    <w:lsdException w:name="endnote text" w:semiHidden="1" w:uiPriority="3"/>
    <w:lsdException w:name="table of authorities" w:semiHidden="1"/>
    <w:lsdException w:name="macro" w:semiHidden="1"/>
    <w:lsdException w:name="toa heading" w:semiHidden="1"/>
    <w:lsdException w:name="List" w:semiHidden="1"/>
    <w:lsdException w:name="List Bullet" w:uiPriority="2" w:qFormat="1"/>
    <w:lsdException w:name="List Number" w:uiPriority="1" w:qFormat="1"/>
    <w:lsdException w:name="List 2" w:semiHidden="1"/>
    <w:lsdException w:name="List 3" w:semiHidden="1"/>
    <w:lsdException w:name="List 4" w:semiHidden="1"/>
    <w:lsdException w:name="List 5" w:semiHidden="1"/>
    <w:lsdException w:name="List Bullet 2" w:uiPriority="2" w:qFormat="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8" w:qFormat="1"/>
    <w:lsdException w:name="Closing" w:semiHidden="1"/>
    <w:lsdException w:name="Signature" w:semiHidden="1"/>
    <w:lsdException w:name="Default Paragraph Font" w:semiHidden="1" w:uiPriority="1" w:unhideWhenUsed="1"/>
    <w:lsdException w:name="Body Text" w:uiPriority="1" w:qFormat="1"/>
    <w:lsdException w:name="Body Text Indent" w:uiPriority="1"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8" w:qFormat="1"/>
    <w:lsdException w:name="Salutation" w:semiHidden="1"/>
    <w:lsdException w:name="Date" w:semiHidden="1" w:uiPriority="8"/>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uiPriority="8"/>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uiPriority="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uiPriority w:val="8"/>
    <w:semiHidden/>
    <w:qFormat/>
    <w:rsid w:val="000E752D"/>
    <w:pPr>
      <w:spacing w:after="240" w:line="276" w:lineRule="auto"/>
    </w:pPr>
    <w:rPr>
      <w:sz w:val="24"/>
    </w:rPr>
  </w:style>
  <w:style w:type="paragraph" w:styleId="Heading1">
    <w:name w:val="heading 1"/>
    <w:next w:val="BodyText"/>
    <w:link w:val="Heading1Char"/>
    <w:qFormat/>
    <w:rsid w:val="00F507D8"/>
    <w:pPr>
      <w:keepNext/>
      <w:keepLines/>
      <w:spacing w:before="480" w:after="480" w:line="240" w:lineRule="auto"/>
      <w:contextualSpacing/>
      <w:outlineLvl w:val="0"/>
    </w:pPr>
    <w:rPr>
      <w:rFonts w:asciiTheme="majorHAnsi" w:eastAsiaTheme="majorEastAsia" w:hAnsiTheme="majorHAnsi" w:cstheme="majorBidi"/>
      <w:b/>
      <w:color w:val="1D609D" w:themeColor="accent1"/>
      <w:sz w:val="48"/>
      <w:szCs w:val="32"/>
    </w:rPr>
  </w:style>
  <w:style w:type="paragraph" w:styleId="Heading2">
    <w:name w:val="heading 2"/>
    <w:next w:val="BodyText"/>
    <w:link w:val="Heading2Char"/>
    <w:qFormat/>
    <w:rsid w:val="00F507D8"/>
    <w:pPr>
      <w:keepNext/>
      <w:keepLines/>
      <w:spacing w:before="240" w:after="120" w:line="276" w:lineRule="auto"/>
      <w:outlineLvl w:val="1"/>
    </w:pPr>
    <w:rPr>
      <w:rFonts w:asciiTheme="majorHAnsi" w:eastAsiaTheme="majorEastAsia" w:hAnsiTheme="majorHAnsi" w:cstheme="majorBidi"/>
      <w:b/>
      <w:sz w:val="32"/>
      <w:szCs w:val="26"/>
    </w:rPr>
  </w:style>
  <w:style w:type="paragraph" w:styleId="Heading3">
    <w:name w:val="heading 3"/>
    <w:next w:val="BodyText"/>
    <w:link w:val="Heading3Char"/>
    <w:qFormat/>
    <w:rsid w:val="002F075A"/>
    <w:pPr>
      <w:keepNext/>
      <w:keepLines/>
      <w:spacing w:after="0" w:line="276" w:lineRule="auto"/>
      <w:contextualSpacing/>
      <w:outlineLvl w:val="2"/>
    </w:pPr>
    <w:rPr>
      <w:rFonts w:asciiTheme="majorHAnsi" w:eastAsiaTheme="majorEastAsia" w:hAnsiTheme="majorHAnsi" w:cstheme="majorBidi"/>
      <w:b/>
      <w:sz w:val="24"/>
      <w:szCs w:val="24"/>
    </w:rPr>
  </w:style>
  <w:style w:type="paragraph" w:styleId="Heading4">
    <w:name w:val="heading 4"/>
    <w:next w:val="BodyText"/>
    <w:link w:val="Heading4Char"/>
    <w:qFormat/>
    <w:rsid w:val="002F075A"/>
    <w:pPr>
      <w:keepNext/>
      <w:keepLines/>
      <w:spacing w:after="0" w:line="276" w:lineRule="auto"/>
      <w:contextualSpacing/>
      <w:outlineLvl w:val="3"/>
    </w:pPr>
    <w:rPr>
      <w:rFonts w:asciiTheme="majorHAnsi" w:eastAsiaTheme="majorEastAsia" w:hAnsiTheme="majorHAnsi"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BodyText"/>
    <w:link w:val="FootnoteTextChar"/>
    <w:uiPriority w:val="3"/>
    <w:qFormat/>
    <w:rsid w:val="00916276"/>
    <w:pPr>
      <w:spacing w:after="40" w:line="240" w:lineRule="auto"/>
      <w:ind w:left="284" w:hanging="284"/>
    </w:pPr>
    <w:rPr>
      <w:sz w:val="20"/>
      <w:szCs w:val="20"/>
    </w:rPr>
  </w:style>
  <w:style w:type="character" w:customStyle="1" w:styleId="FootnoteTextChar">
    <w:name w:val="Footnote Text Char"/>
    <w:basedOn w:val="DefaultParagraphFont"/>
    <w:link w:val="FootnoteText"/>
    <w:uiPriority w:val="3"/>
    <w:rsid w:val="00916276"/>
    <w:rPr>
      <w:sz w:val="20"/>
      <w:szCs w:val="20"/>
    </w:rPr>
  </w:style>
  <w:style w:type="character" w:styleId="FootnoteReference">
    <w:name w:val="footnote reference"/>
    <w:basedOn w:val="DefaultParagraphFont"/>
    <w:uiPriority w:val="3"/>
    <w:semiHidden/>
    <w:rsid w:val="00B91315"/>
    <w:rPr>
      <w:vertAlign w:val="superscript"/>
    </w:rPr>
  </w:style>
  <w:style w:type="paragraph" w:styleId="Title">
    <w:name w:val="Title"/>
    <w:next w:val="Subtitle"/>
    <w:link w:val="TitleChar"/>
    <w:uiPriority w:val="8"/>
    <w:semiHidden/>
    <w:qFormat/>
    <w:rsid w:val="005F746C"/>
    <w:pPr>
      <w:spacing w:before="2940" w:after="0" w:line="240" w:lineRule="auto"/>
      <w:contextualSpacing/>
      <w:outlineLvl w:val="0"/>
    </w:pPr>
    <w:rPr>
      <w:rFonts w:asciiTheme="majorHAnsi" w:eastAsiaTheme="majorEastAsia" w:hAnsiTheme="majorHAnsi" w:cstheme="majorBidi"/>
      <w:b/>
      <w:color w:val="1D609D" w:themeColor="accent1"/>
      <w:sz w:val="68"/>
      <w:szCs w:val="56"/>
    </w:rPr>
  </w:style>
  <w:style w:type="character" w:customStyle="1" w:styleId="TitleChar">
    <w:name w:val="Title Char"/>
    <w:basedOn w:val="DefaultParagraphFont"/>
    <w:link w:val="Title"/>
    <w:uiPriority w:val="8"/>
    <w:semiHidden/>
    <w:rsid w:val="000E752D"/>
    <w:rPr>
      <w:rFonts w:asciiTheme="majorHAnsi" w:eastAsiaTheme="majorEastAsia" w:hAnsiTheme="majorHAnsi" w:cstheme="majorBidi"/>
      <w:b/>
      <w:color w:val="1D609D" w:themeColor="accent1"/>
      <w:sz w:val="68"/>
      <w:szCs w:val="56"/>
    </w:rPr>
  </w:style>
  <w:style w:type="paragraph" w:styleId="Subtitle">
    <w:name w:val="Subtitle"/>
    <w:next w:val="BodyText"/>
    <w:link w:val="SubtitleChar"/>
    <w:uiPriority w:val="8"/>
    <w:semiHidden/>
    <w:qFormat/>
    <w:rsid w:val="005F746C"/>
    <w:pPr>
      <w:numPr>
        <w:ilvl w:val="1"/>
      </w:numPr>
      <w:spacing w:after="0" w:line="240" w:lineRule="auto"/>
      <w:contextualSpacing/>
      <w:outlineLvl w:val="1"/>
    </w:pPr>
    <w:rPr>
      <w:rFonts w:asciiTheme="majorHAnsi" w:eastAsiaTheme="minorEastAsia" w:hAnsiTheme="majorHAnsi"/>
      <w:b/>
      <w:color w:val="1D609D" w:themeColor="accent1"/>
      <w:sz w:val="48"/>
    </w:rPr>
  </w:style>
  <w:style w:type="character" w:customStyle="1" w:styleId="SubtitleChar">
    <w:name w:val="Subtitle Char"/>
    <w:basedOn w:val="DefaultParagraphFont"/>
    <w:link w:val="Subtitle"/>
    <w:uiPriority w:val="8"/>
    <w:semiHidden/>
    <w:rsid w:val="000E752D"/>
    <w:rPr>
      <w:rFonts w:asciiTheme="majorHAnsi" w:eastAsiaTheme="minorEastAsia" w:hAnsiTheme="majorHAnsi"/>
      <w:b/>
      <w:color w:val="1D609D" w:themeColor="accent1"/>
      <w:sz w:val="48"/>
    </w:rPr>
  </w:style>
  <w:style w:type="character" w:styleId="FollowedHyperlink">
    <w:name w:val="FollowedHyperlink"/>
    <w:uiPriority w:val="8"/>
    <w:semiHidden/>
    <w:rsid w:val="000E752D"/>
    <w:rPr>
      <w:color w:val="1D609D" w:themeColor="accent1"/>
      <w:u w:val="dotted" w:color="1D609D" w:themeColor="accent1"/>
    </w:rPr>
  </w:style>
  <w:style w:type="character" w:customStyle="1" w:styleId="Heading1Char">
    <w:name w:val="Heading 1 Char"/>
    <w:basedOn w:val="DefaultParagraphFont"/>
    <w:link w:val="Heading1"/>
    <w:rsid w:val="00F507D8"/>
    <w:rPr>
      <w:rFonts w:asciiTheme="majorHAnsi" w:eastAsiaTheme="majorEastAsia" w:hAnsiTheme="majorHAnsi" w:cstheme="majorBidi"/>
      <w:b/>
      <w:color w:val="1D609D" w:themeColor="accent1"/>
      <w:sz w:val="48"/>
      <w:szCs w:val="32"/>
    </w:rPr>
  </w:style>
  <w:style w:type="paragraph" w:styleId="TOCHeading">
    <w:name w:val="TOC Heading"/>
    <w:basedOn w:val="Heading1"/>
    <w:next w:val="BodyText"/>
    <w:uiPriority w:val="8"/>
    <w:semiHidden/>
    <w:rsid w:val="00AD05F3"/>
    <w:pPr>
      <w:outlineLvl w:val="9"/>
    </w:pPr>
  </w:style>
  <w:style w:type="character" w:customStyle="1" w:styleId="Heading2Char">
    <w:name w:val="Heading 2 Char"/>
    <w:basedOn w:val="DefaultParagraphFont"/>
    <w:link w:val="Heading2"/>
    <w:rsid w:val="00F507D8"/>
    <w:rPr>
      <w:rFonts w:asciiTheme="majorHAnsi" w:eastAsiaTheme="majorEastAsia" w:hAnsiTheme="majorHAnsi" w:cstheme="majorBidi"/>
      <w:b/>
      <w:sz w:val="32"/>
      <w:szCs w:val="26"/>
    </w:rPr>
  </w:style>
  <w:style w:type="character" w:customStyle="1" w:styleId="Heading3Char">
    <w:name w:val="Heading 3 Char"/>
    <w:basedOn w:val="DefaultParagraphFont"/>
    <w:link w:val="Heading3"/>
    <w:rsid w:val="002F075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rsid w:val="002F075A"/>
    <w:rPr>
      <w:rFonts w:asciiTheme="majorHAnsi" w:eastAsiaTheme="majorEastAsia" w:hAnsiTheme="majorHAnsi" w:cstheme="majorBidi"/>
      <w:i/>
      <w:iCs/>
      <w:sz w:val="24"/>
    </w:rPr>
  </w:style>
  <w:style w:type="paragraph" w:styleId="BodyText">
    <w:name w:val="Body Text"/>
    <w:link w:val="BodyTextChar"/>
    <w:uiPriority w:val="1"/>
    <w:qFormat/>
    <w:rsid w:val="002F075A"/>
    <w:pPr>
      <w:spacing w:after="240" w:line="276" w:lineRule="auto"/>
    </w:pPr>
    <w:rPr>
      <w:sz w:val="24"/>
    </w:rPr>
  </w:style>
  <w:style w:type="character" w:customStyle="1" w:styleId="BodyTextChar">
    <w:name w:val="Body Text Char"/>
    <w:basedOn w:val="DefaultParagraphFont"/>
    <w:link w:val="BodyText"/>
    <w:uiPriority w:val="1"/>
    <w:rsid w:val="002F075A"/>
    <w:rPr>
      <w:sz w:val="24"/>
    </w:rPr>
  </w:style>
  <w:style w:type="paragraph" w:styleId="BodyTextIndent">
    <w:name w:val="Body Text Indent"/>
    <w:basedOn w:val="BodyText"/>
    <w:link w:val="BodyTextIndentChar"/>
    <w:uiPriority w:val="1"/>
    <w:qFormat/>
    <w:rsid w:val="002F075A"/>
    <w:pPr>
      <w:ind w:left="357"/>
    </w:pPr>
  </w:style>
  <w:style w:type="character" w:customStyle="1" w:styleId="BodyTextIndentChar">
    <w:name w:val="Body Text Indent Char"/>
    <w:basedOn w:val="DefaultParagraphFont"/>
    <w:link w:val="BodyTextIndent"/>
    <w:uiPriority w:val="1"/>
    <w:rsid w:val="002F075A"/>
    <w:rPr>
      <w:sz w:val="24"/>
    </w:rPr>
  </w:style>
  <w:style w:type="paragraph" w:styleId="ListBullet">
    <w:name w:val="List Bullet"/>
    <w:basedOn w:val="BodyText"/>
    <w:uiPriority w:val="2"/>
    <w:qFormat/>
    <w:rsid w:val="00446DDB"/>
    <w:pPr>
      <w:numPr>
        <w:numId w:val="1"/>
      </w:numPr>
      <w:contextualSpacing/>
    </w:pPr>
  </w:style>
  <w:style w:type="paragraph" w:styleId="ListBullet2">
    <w:name w:val="List Bullet 2"/>
    <w:uiPriority w:val="2"/>
    <w:qFormat/>
    <w:rsid w:val="00446DDB"/>
    <w:pPr>
      <w:numPr>
        <w:numId w:val="2"/>
      </w:numPr>
      <w:spacing w:after="240" w:line="276" w:lineRule="auto"/>
      <w:contextualSpacing/>
    </w:pPr>
    <w:rPr>
      <w:sz w:val="24"/>
    </w:rPr>
  </w:style>
  <w:style w:type="paragraph" w:styleId="ListNumber">
    <w:name w:val="List Number"/>
    <w:basedOn w:val="BodyText"/>
    <w:uiPriority w:val="1"/>
    <w:qFormat/>
    <w:rsid w:val="002F075A"/>
    <w:pPr>
      <w:numPr>
        <w:numId w:val="3"/>
      </w:numPr>
    </w:pPr>
  </w:style>
  <w:style w:type="paragraph" w:styleId="Header">
    <w:name w:val="header"/>
    <w:basedOn w:val="BodyText"/>
    <w:link w:val="HeaderChar"/>
    <w:uiPriority w:val="8"/>
    <w:semiHidden/>
    <w:rsid w:val="009A1CE1"/>
    <w:pPr>
      <w:spacing w:after="0"/>
      <w:jc w:val="center"/>
    </w:pPr>
    <w:rPr>
      <w:sz w:val="18"/>
    </w:rPr>
  </w:style>
  <w:style w:type="character" w:customStyle="1" w:styleId="HeaderChar">
    <w:name w:val="Header Char"/>
    <w:basedOn w:val="DefaultParagraphFont"/>
    <w:link w:val="Header"/>
    <w:uiPriority w:val="8"/>
    <w:semiHidden/>
    <w:rsid w:val="00BC4DBC"/>
    <w:rPr>
      <w:sz w:val="18"/>
    </w:rPr>
  </w:style>
  <w:style w:type="paragraph" w:styleId="Footer">
    <w:name w:val="footer"/>
    <w:basedOn w:val="BodyText"/>
    <w:link w:val="FooterChar"/>
    <w:uiPriority w:val="8"/>
    <w:semiHidden/>
    <w:rsid w:val="00990242"/>
    <w:pPr>
      <w:spacing w:after="0" w:line="240" w:lineRule="auto"/>
      <w:jc w:val="center"/>
    </w:pPr>
    <w:rPr>
      <w:b/>
    </w:rPr>
  </w:style>
  <w:style w:type="character" w:customStyle="1" w:styleId="FooterChar">
    <w:name w:val="Footer Char"/>
    <w:basedOn w:val="DefaultParagraphFont"/>
    <w:link w:val="Footer"/>
    <w:uiPriority w:val="8"/>
    <w:semiHidden/>
    <w:rsid w:val="00BC4DBC"/>
    <w:rPr>
      <w:b/>
      <w:sz w:val="24"/>
    </w:rPr>
  </w:style>
  <w:style w:type="paragraph" w:styleId="TOC1">
    <w:name w:val="toc 1"/>
    <w:basedOn w:val="BodyText"/>
    <w:uiPriority w:val="39"/>
    <w:semiHidden/>
    <w:rsid w:val="003D27AC"/>
    <w:pPr>
      <w:tabs>
        <w:tab w:val="right" w:pos="9639"/>
      </w:tabs>
      <w:spacing w:before="240" w:after="120"/>
    </w:pPr>
    <w:rPr>
      <w:b/>
    </w:rPr>
  </w:style>
  <w:style w:type="paragraph" w:styleId="TOC2">
    <w:name w:val="toc 2"/>
    <w:basedOn w:val="TOC1"/>
    <w:next w:val="BodyText"/>
    <w:uiPriority w:val="39"/>
    <w:semiHidden/>
    <w:rsid w:val="003D27AC"/>
    <w:pPr>
      <w:spacing w:before="0"/>
    </w:pPr>
    <w:rPr>
      <w:b w:val="0"/>
    </w:rPr>
  </w:style>
  <w:style w:type="character" w:styleId="Hyperlink">
    <w:name w:val="Hyperlink"/>
    <w:uiPriority w:val="7"/>
    <w:unhideWhenUsed/>
    <w:rsid w:val="000E752D"/>
    <w:rPr>
      <w:color w:val="1D609D" w:themeColor="accent1"/>
      <w:u w:val="dotted" w:color="1D609D" w:themeColor="accent1"/>
    </w:rPr>
  </w:style>
  <w:style w:type="paragraph" w:customStyle="1" w:styleId="EmphasisHeading">
    <w:name w:val="Emphasis Heading"/>
    <w:basedOn w:val="BodyText"/>
    <w:next w:val="EmphasisText"/>
    <w:uiPriority w:val="3"/>
    <w:qFormat/>
    <w:rsid w:val="00BA679C"/>
    <w:pPr>
      <w:keepNext/>
      <w:keepLines/>
      <w:pBdr>
        <w:top w:val="single" w:sz="48" w:space="6" w:color="F0FAFE"/>
        <w:left w:val="single" w:sz="48" w:space="4" w:color="F0FAFE"/>
        <w:bottom w:val="single" w:sz="48" w:space="6" w:color="F0FAFE"/>
        <w:right w:val="single" w:sz="48" w:space="4" w:color="F0FAFE"/>
      </w:pBdr>
      <w:shd w:val="clear" w:color="auto" w:fill="F0FAFE"/>
      <w:spacing w:before="240"/>
      <w:ind w:left="199"/>
    </w:pPr>
    <w:rPr>
      <w:b/>
      <w:color w:val="003057"/>
    </w:rPr>
  </w:style>
  <w:style w:type="paragraph" w:customStyle="1" w:styleId="EmphasisText">
    <w:name w:val="Emphasis Text"/>
    <w:basedOn w:val="BodyText"/>
    <w:uiPriority w:val="3"/>
    <w:qFormat/>
    <w:rsid w:val="00BA679C"/>
    <w:pPr>
      <w:keepLines/>
      <w:pBdr>
        <w:top w:val="single" w:sz="48" w:space="6" w:color="F0FAFE"/>
        <w:left w:val="single" w:sz="48" w:space="4" w:color="F0FAFE"/>
        <w:bottom w:val="single" w:sz="48" w:space="6" w:color="F0FAFE"/>
        <w:right w:val="single" w:sz="48" w:space="4" w:color="F0FAFE"/>
      </w:pBdr>
      <w:shd w:val="clear" w:color="auto" w:fill="F0FAFE"/>
      <w:ind w:left="199"/>
    </w:pPr>
    <w:rPr>
      <w:color w:val="003057"/>
    </w:rPr>
  </w:style>
  <w:style w:type="table" w:styleId="TableGrid">
    <w:name w:val="Table Grid"/>
    <w:basedOn w:val="TableNormal"/>
    <w:uiPriority w:val="39"/>
    <w:rsid w:val="00BA679C"/>
    <w:pPr>
      <w:spacing w:after="0" w:line="240" w:lineRule="auto"/>
    </w:pPr>
    <w:tblPr>
      <w:tbl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blBorders>
      <w:tblCellMar>
        <w:top w:w="57" w:type="dxa"/>
        <w:left w:w="57" w:type="dxa"/>
        <w:bottom w:w="57" w:type="dxa"/>
        <w:right w:w="57" w:type="dxa"/>
      </w:tblCellMar>
    </w:tblPr>
    <w:tblStylePr w:type="firstRow">
      <w:pPr>
        <w:keepNext/>
        <w:keepLines/>
        <w:widowControl/>
        <w:wordWrap/>
      </w:pPr>
      <w:rPr>
        <w:b/>
        <w:color w:val="auto"/>
      </w:rPr>
      <w:tblPr/>
      <w:tcPr>
        <w:tc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l2br w:val="nil"/>
          <w:tr2bl w:val="nil"/>
        </w:tcBorders>
        <w:shd w:val="clear" w:color="auto" w:fill="F0FAFE"/>
      </w:tcPr>
    </w:tblStylePr>
    <w:tblStylePr w:type="firstCol">
      <w:rPr>
        <w:b/>
        <w:i w:val="0"/>
      </w:rPr>
    </w:tblStylePr>
  </w:style>
  <w:style w:type="paragraph" w:customStyle="1" w:styleId="Covertext">
    <w:name w:val="Cover text"/>
    <w:basedOn w:val="BodyText"/>
    <w:uiPriority w:val="8"/>
    <w:semiHidden/>
    <w:qFormat/>
    <w:rsid w:val="00AE4DF7"/>
    <w:pPr>
      <w:spacing w:after="0"/>
    </w:pPr>
    <w:rPr>
      <w:color w:val="FFFFFF" w:themeColor="background1"/>
    </w:rPr>
  </w:style>
  <w:style w:type="character" w:styleId="UnresolvedMention">
    <w:name w:val="Unresolved Mention"/>
    <w:basedOn w:val="DefaultParagraphFont"/>
    <w:uiPriority w:val="99"/>
    <w:semiHidden/>
    <w:rsid w:val="00AD52C7"/>
    <w:rPr>
      <w:color w:val="808080"/>
      <w:shd w:val="clear" w:color="auto" w:fill="E6E6E6"/>
    </w:rPr>
  </w:style>
  <w:style w:type="paragraph" w:styleId="NormalWeb">
    <w:name w:val="Normal (Web)"/>
    <w:basedOn w:val="Normal"/>
    <w:uiPriority w:val="99"/>
    <w:unhideWhenUsed/>
    <w:rsid w:val="00891150"/>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258291">
      <w:bodyDiv w:val="1"/>
      <w:marLeft w:val="0"/>
      <w:marRight w:val="0"/>
      <w:marTop w:val="0"/>
      <w:marBottom w:val="0"/>
      <w:divBdr>
        <w:top w:val="none" w:sz="0" w:space="0" w:color="auto"/>
        <w:left w:val="none" w:sz="0" w:space="0" w:color="auto"/>
        <w:bottom w:val="none" w:sz="0" w:space="0" w:color="auto"/>
        <w:right w:val="none" w:sz="0" w:space="0" w:color="auto"/>
      </w:divBdr>
    </w:div>
    <w:div w:id="998190397">
      <w:bodyDiv w:val="1"/>
      <w:marLeft w:val="0"/>
      <w:marRight w:val="0"/>
      <w:marTop w:val="0"/>
      <w:marBottom w:val="0"/>
      <w:divBdr>
        <w:top w:val="none" w:sz="0" w:space="0" w:color="auto"/>
        <w:left w:val="none" w:sz="0" w:space="0" w:color="auto"/>
        <w:bottom w:val="none" w:sz="0" w:space="0" w:color="auto"/>
        <w:right w:val="none" w:sz="0" w:space="0" w:color="auto"/>
      </w:divBdr>
    </w:div>
    <w:div w:id="1578589514">
      <w:bodyDiv w:val="1"/>
      <w:marLeft w:val="0"/>
      <w:marRight w:val="0"/>
      <w:marTop w:val="0"/>
      <w:marBottom w:val="0"/>
      <w:divBdr>
        <w:top w:val="none" w:sz="0" w:space="0" w:color="auto"/>
        <w:left w:val="none" w:sz="0" w:space="0" w:color="auto"/>
        <w:bottom w:val="none" w:sz="0" w:space="0" w:color="auto"/>
        <w:right w:val="none" w:sz="0" w:space="0" w:color="auto"/>
      </w:divBdr>
    </w:div>
    <w:div w:id="2002198421">
      <w:bodyDiv w:val="1"/>
      <w:marLeft w:val="0"/>
      <w:marRight w:val="0"/>
      <w:marTop w:val="0"/>
      <w:marBottom w:val="0"/>
      <w:divBdr>
        <w:top w:val="none" w:sz="0" w:space="0" w:color="auto"/>
        <w:left w:val="none" w:sz="0" w:space="0" w:color="auto"/>
        <w:bottom w:val="none" w:sz="0" w:space="0" w:color="auto"/>
        <w:right w:val="none" w:sz="0" w:space="0" w:color="auto"/>
      </w:divBdr>
    </w:div>
    <w:div w:id="207500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justiceuk.sharepoint.com/sites/OrganisationalAssetsLibrary/MoJ%20Branded%20Templates/Word%20template%20&#8211;%20portrait.dotx" TargetMode="External"/></Relationships>
</file>

<file path=word/theme/theme1.xml><?xml version="1.0" encoding="utf-8"?>
<a:theme xmlns:a="http://schemas.openxmlformats.org/drawingml/2006/main" name="Office Theme">
  <a:themeElements>
    <a:clrScheme name="MoJ">
      <a:dk1>
        <a:sysClr val="windowText" lastClr="000000"/>
      </a:dk1>
      <a:lt1>
        <a:sysClr val="window" lastClr="FFFFFF"/>
      </a:lt1>
      <a:dk2>
        <a:srgbClr val="000000"/>
      </a:dk2>
      <a:lt2>
        <a:srgbClr val="FFFFFF"/>
      </a:lt2>
      <a:accent1>
        <a:srgbClr val="1D609D"/>
      </a:accent1>
      <a:accent2>
        <a:srgbClr val="30AA51"/>
      </a:accent2>
      <a:accent3>
        <a:srgbClr val="E9426E"/>
      </a:accent3>
      <a:accent4>
        <a:srgbClr val="565B96"/>
      </a:accent4>
      <a:accent5>
        <a:srgbClr val="00A5A1"/>
      </a:accent5>
      <a:accent6>
        <a:srgbClr val="EE7127"/>
      </a:accent6>
      <a:hlink>
        <a:srgbClr val="00B1EB"/>
      </a:hlink>
      <a:folHlink>
        <a:srgbClr val="00B1EB"/>
      </a:folHlink>
    </a:clrScheme>
    <a:fontScheme name="MoJ">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7097F69B44E5429E4535A78AD885D2" ma:contentTypeVersion="0" ma:contentTypeDescription="Create a new document." ma:contentTypeScope="" ma:versionID="0ef601dcec9b2c6c33630d5ae5643769">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263EA-0C37-433F-9F4E-14262B694E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2754CD2-51B3-4E40-9D8F-6C85DAD80C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57B29F6-FE70-4E7E-8840-59FDFD488516}">
  <ds:schemaRefs>
    <ds:schemaRef ds:uri="http://schemas.microsoft.com/sharepoint/v3/contenttype/forms"/>
  </ds:schemaRefs>
</ds:datastoreItem>
</file>

<file path=customXml/itemProps4.xml><?xml version="1.0" encoding="utf-8"?>
<ds:datastoreItem xmlns:ds="http://schemas.openxmlformats.org/officeDocument/2006/customXml" ds:itemID="{7ECEB441-8E69-47A5-9335-F364EE124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Word%20template%20–%20portrait.dotx</Template>
  <TotalTime>0</TotalTime>
  <Pages>10</Pages>
  <Words>5475</Words>
  <Characters>31208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[Title]</vt:lpstr>
    </vt:vector>
  </TitlesOfParts>
  <Manager>Ministry of Justice</Manager>
  <Company>Ministry of Justice</Company>
  <LinksUpToDate>false</LinksUpToDate>
  <CharactersWithSpaces>36610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 or description]</dc:subject>
  <dc:creator>Inderjit Virdi</dc:creator>
  <cp:keywords>[Key words for search engines, separated by commas]</cp:keywords>
  <dc:description/>
  <cp:lastModifiedBy>Virdi, Inderjit</cp:lastModifiedBy>
  <cp:revision>2</cp:revision>
  <dcterms:created xsi:type="dcterms:W3CDTF">2025-07-14T14:43:00Z</dcterms:created>
  <dcterms:modified xsi:type="dcterms:W3CDTF">2025-07-14T14:43:00Z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75f3d21-7675-47a1-a7bf-8316b405c573_Enabled">
    <vt:lpwstr>true</vt:lpwstr>
  </property>
  <property fmtid="{D5CDD505-2E9C-101B-9397-08002B2CF9AE}" pid="3" name="MSIP_Label_e75f3d21-7675-47a1-a7bf-8316b405c573_SetDate">
    <vt:lpwstr>2024-07-09T11:14:40Z</vt:lpwstr>
  </property>
  <property fmtid="{D5CDD505-2E9C-101B-9397-08002B2CF9AE}" pid="4" name="MSIP_Label_e75f3d21-7675-47a1-a7bf-8316b405c573_Method">
    <vt:lpwstr>Privileged</vt:lpwstr>
  </property>
  <property fmtid="{D5CDD505-2E9C-101B-9397-08002B2CF9AE}" pid="5" name="MSIP_Label_e75f3d21-7675-47a1-a7bf-8316b405c573_Name">
    <vt:lpwstr>NO CLASSIFICATION</vt:lpwstr>
  </property>
  <property fmtid="{D5CDD505-2E9C-101B-9397-08002B2CF9AE}" pid="6" name="MSIP_Label_e75f3d21-7675-47a1-a7bf-8316b405c573_SiteId">
    <vt:lpwstr>c6874728-71e6-41fe-a9e1-2e8c36776ad8</vt:lpwstr>
  </property>
  <property fmtid="{D5CDD505-2E9C-101B-9397-08002B2CF9AE}" pid="7" name="MSIP_Label_e75f3d21-7675-47a1-a7bf-8316b405c573_ActionId">
    <vt:lpwstr>28f0b144-2f85-49f6-9c99-d5f60e099278</vt:lpwstr>
  </property>
  <property fmtid="{D5CDD505-2E9C-101B-9397-08002B2CF9AE}" pid="8" name="MSIP_Label_e75f3d21-7675-47a1-a7bf-8316b405c573_ContentBits">
    <vt:lpwstr>0</vt:lpwstr>
  </property>
  <property fmtid="{D5CDD505-2E9C-101B-9397-08002B2CF9AE}" pid="9" name="ContentTypeId">
    <vt:lpwstr>0x010100377097F69B44E5429E4535A78AD885D2</vt:lpwstr>
  </property>
</Properties>
</file>