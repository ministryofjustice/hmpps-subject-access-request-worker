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86C90" w14:textId="77777777" w:rsidR="002659E4" w:rsidRDefault="002659E4" w:rsidP="002659E4">
      <w:pPr>
        <w:pStyle w:val="Title"/>
      </w:pPr>
      <w:r>
        <w:t>Title</w:t>
      </w:r>
    </w:p>
    <w:p w14:paraId="39F977F3" w14:textId="77777777" w:rsidR="002659E4" w:rsidRDefault="002659E4" w:rsidP="002659E4">
      <w:pPr>
        <w:pStyle w:val="Subtitle"/>
      </w:pPr>
      <w:r>
        <w:t>Subtitle</w:t>
      </w:r>
    </w:p>
    <w:p w14:paraId="118B0D5B" w14:textId="77777777" w:rsidR="000E0E4F" w:rsidRDefault="000E0E4F" w:rsidP="000E0E4F">
      <w:pPr>
        <w:pStyle w:val="BodyText"/>
      </w:pPr>
    </w:p>
    <w:p w14:paraId="682922B9" w14:textId="77777777" w:rsidR="00627CB2" w:rsidRDefault="00627CB2" w:rsidP="00627CB2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Lorem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gramStart"/>
      <w:r>
        <w:rPr>
          <w:rFonts w:ascii="Open Sans" w:hAnsi="Open Sans" w:cs="Open Sans"/>
          <w:color w:val="000000"/>
          <w:sz w:val="21"/>
          <w:szCs w:val="21"/>
        </w:rPr>
        <w:t>sit</w:t>
      </w:r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lacinia vitae.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pharetra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Morbi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libero,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Aenean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libero 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Integer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ac, porta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Donec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lorem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eros, et dictum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 maximus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gramStart"/>
      <w:r>
        <w:rPr>
          <w:rFonts w:ascii="Open Sans" w:hAnsi="Open Sans" w:cs="Open Sans"/>
          <w:color w:val="000000"/>
          <w:sz w:val="21"/>
          <w:szCs w:val="21"/>
        </w:rPr>
        <w:t>a</w:t>
      </w:r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porta.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pharetra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Aliquam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gramStart"/>
      <w:r>
        <w:rPr>
          <w:rFonts w:ascii="Open Sans" w:hAnsi="Open Sans" w:cs="Open Sans"/>
          <w:color w:val="000000"/>
          <w:sz w:val="21"/>
          <w:szCs w:val="21"/>
        </w:rPr>
        <w:t>a</w:t>
      </w:r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ante. Cras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0D261450" w14:textId="77777777" w:rsidR="00627CB2" w:rsidRDefault="00627CB2" w:rsidP="00627CB2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gravida,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Maecenas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pharetra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magna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lorem,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eros. Morbi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non. Morbi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Aliquam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tempus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vestibulum.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maximus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08E5F345" w14:textId="77777777" w:rsidR="00627CB2" w:rsidRDefault="00627CB2" w:rsidP="00627CB2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lastRenderedPageBreak/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convallis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porta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Maecenas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convallis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Nam maximus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sem. Integer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potenti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Vestibulum ante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primis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cubilia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curae;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et pulvinar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Morbi pulvinar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nec gravida. Integer mi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78B24600" w14:textId="77777777" w:rsidR="00627CB2" w:rsidRDefault="00627CB2" w:rsidP="00627CB2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Donec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convallis. Proin at dui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magna vitae eros gravida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sem. Maecenas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cursus.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dictum,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lacinia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auctor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at convallis ligula magna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Maecenas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ex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libero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maximus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in semper diam.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pharetra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6A346715" w14:textId="77777777" w:rsidR="00627CB2" w:rsidRDefault="00627CB2" w:rsidP="00627CB2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ligula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fermentum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Aenean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gravida,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pharetra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mi,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Morbi convallis,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convallis,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nec ipsum.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pharetra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Cras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mi. Mauris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maximus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Integer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sem.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gravida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Morbi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Maecenas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dictum et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77637ED8" w14:textId="77777777" w:rsidR="00627CB2" w:rsidRDefault="00627CB2" w:rsidP="00627CB2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lorem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id pulvinar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vestibulum. Ut 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tempus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dui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vitae. Duis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Aliquam ligula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lacinia. Vestibulum pulvinar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3F062C17" w14:textId="77777777" w:rsidR="00627CB2" w:rsidRDefault="00627CB2" w:rsidP="00627CB2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lacinia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Mauris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Cras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Vestibulum pharetra,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gravida, lorem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Maecenas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nisi non pharetra semper. Aenean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Nam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gravida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porta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est. Aenean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 non cursus.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Maecenas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convallis.</w:t>
      </w:r>
    </w:p>
    <w:p w14:paraId="6AD63F5A" w14:textId="77777777" w:rsidR="00627CB2" w:rsidRDefault="00627CB2" w:rsidP="00627CB2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lastRenderedPageBreak/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lorem. Cras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 eros,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lorem.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Aenean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maximus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Morbi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semper magna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auctor. Aliquam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Cras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vestibulum in.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Vestibulum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maximus,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et, fermentum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Donec fermentum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Aenean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lacinia maximus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38494719" w14:textId="77777777" w:rsidR="00627CB2" w:rsidRDefault="00627CB2" w:rsidP="00627CB2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Integer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dictum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dictum ante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Cras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Aliquam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Cras tempus dui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6E395708" w14:textId="77777777" w:rsidR="00627CB2" w:rsidRDefault="00627CB2" w:rsidP="00627CB2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tempus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Maecenas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lorem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eros. Morbi 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eros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tempus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gravida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eros,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maximus vitae.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ipsum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vitae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nisi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gravida. Duis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28CCBCA7" w14:textId="77777777" w:rsidR="00627CB2" w:rsidRDefault="00627CB2" w:rsidP="00627CB2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pulvinar ac.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porta maximus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Aenean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nisi. Cras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gravida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mi.</w:t>
      </w:r>
    </w:p>
    <w:p w14:paraId="516E17FA" w14:textId="77777777" w:rsidR="00627CB2" w:rsidRDefault="00627CB2" w:rsidP="00627CB2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Nunc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pharetra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sed. Morbi pulvinar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lacinia ex.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lacinia. Aenean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nec magna.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auctor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fermentum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Morbi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Mauris 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Donec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pulvinar. Morbi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dictum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lacinia, vestibulum ipsum at, fermentum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079AAC56" w14:textId="77777777" w:rsidR="00627CB2" w:rsidRDefault="00627CB2" w:rsidP="00627CB2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Lorem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gramStart"/>
      <w:r>
        <w:rPr>
          <w:rFonts w:ascii="Open Sans" w:hAnsi="Open Sans" w:cs="Open Sans"/>
          <w:color w:val="000000"/>
          <w:sz w:val="21"/>
          <w:szCs w:val="21"/>
        </w:rPr>
        <w:t>sit</w:t>
      </w:r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nisi non, maximus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nisi,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Nunc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ipsum porta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Maecenas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auctor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nec.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tempus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Cras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Maecenas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Nunc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 ac magna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Mauris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cursus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nec,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cursus sed.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 id,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53D222E7" w14:textId="77777777" w:rsidR="00627CB2" w:rsidRDefault="00627CB2" w:rsidP="00627CB2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lastRenderedPageBreak/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fermentum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gravida,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non gravida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Mauris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gravida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lacinia in.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ligula. Cras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3F91D295" w14:textId="77777777" w:rsidR="00627CB2" w:rsidRDefault="00627CB2" w:rsidP="00627CB2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In auctor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Duis mi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Cras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ante. Proin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nec auctor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porta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Donec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cursus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ipsum. Ut nec ex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convallis non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Proin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 vestibulum non.</w:t>
      </w:r>
    </w:p>
    <w:p w14:paraId="0017171B" w14:textId="51378A89" w:rsidR="000E0E4F" w:rsidRPr="00627CB2" w:rsidRDefault="00627CB2" w:rsidP="00627CB2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tempus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Nunc 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Morbi mi magna, gravida a libero in,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convallis est.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porta lacinia.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gravida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Cras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nec lorem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tempus. Aliquam lacinia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 ex, convallis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pharetra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libero.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diam.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lorem. Donec maximus convallis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Integer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sectPr w:rsidR="000E0E4F" w:rsidRPr="00627CB2" w:rsidSect="00627CB2">
      <w:headerReference w:type="default" r:id="rId11"/>
      <w:footerReference w:type="default" r:id="rId12"/>
      <w:headerReference w:type="first" r:id="rId13"/>
      <w:footerReference w:type="first" r:id="rId14"/>
      <w:pgSz w:w="16840" w:h="11900" w:orient="landscape"/>
      <w:pgMar w:top="1134" w:right="1361" w:bottom="1134" w:left="1134" w:header="794" w:footer="79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813336" w14:textId="77777777" w:rsidR="0006693E" w:rsidRDefault="0006693E" w:rsidP="00B91315">
      <w:pPr>
        <w:spacing w:after="0" w:line="240" w:lineRule="auto"/>
      </w:pPr>
      <w:r>
        <w:separator/>
      </w:r>
    </w:p>
  </w:endnote>
  <w:endnote w:type="continuationSeparator" w:id="0">
    <w:p w14:paraId="55E5632C" w14:textId="77777777" w:rsidR="0006693E" w:rsidRDefault="0006693E" w:rsidP="00B91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A8ED17" w14:textId="77777777" w:rsidR="009A1CE1" w:rsidRDefault="00990242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28397F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122FD7" w14:textId="77777777" w:rsidR="002659E4" w:rsidRDefault="002659E4" w:rsidP="002659E4">
    <w:pPr>
      <w:pStyle w:val="Footer"/>
      <w:spacing w:before="8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0621A6" w14:textId="77777777" w:rsidR="0006693E" w:rsidRDefault="0006693E" w:rsidP="00B91315">
      <w:pPr>
        <w:spacing w:after="0" w:line="240" w:lineRule="auto"/>
      </w:pPr>
      <w:r>
        <w:separator/>
      </w:r>
    </w:p>
  </w:footnote>
  <w:footnote w:type="continuationSeparator" w:id="0">
    <w:p w14:paraId="1EAD195A" w14:textId="77777777" w:rsidR="0006693E" w:rsidRDefault="0006693E" w:rsidP="00B913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2CBDA1" w14:textId="77777777" w:rsidR="009A1CE1" w:rsidRPr="009A1CE1" w:rsidRDefault="00990242" w:rsidP="009A1CE1">
    <w:pPr>
      <w:pStyle w:val="Header"/>
    </w:pPr>
    <w:r>
      <w:t>Title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3504CE" w14:textId="77777777" w:rsidR="00F507D8" w:rsidRDefault="000E752D">
    <w:pPr>
      <w:pStyle w:val="Header"/>
    </w:pPr>
    <w:r w:rsidRPr="006D258B">
      <w:rPr>
        <w:noProof/>
      </w:rPr>
      <w:drawing>
        <wp:anchor distT="0" distB="0" distL="114300" distR="114300" simplePos="0" relativeHeight="251660288" behindDoc="1" locked="0" layoutInCell="0" allowOverlap="1" wp14:anchorId="392780FC" wp14:editId="3B8C093B">
          <wp:simplePos x="0" y="0"/>
          <wp:positionH relativeFrom="page">
            <wp:posOffset>735965</wp:posOffset>
          </wp:positionH>
          <wp:positionV relativeFrom="page">
            <wp:posOffset>716280</wp:posOffset>
          </wp:positionV>
          <wp:extent cx="1290955" cy="1033780"/>
          <wp:effectExtent l="0" t="0" r="4445" b="0"/>
          <wp:wrapNone/>
          <wp:docPr id="1186313153" name="Picture 1186313153" descr="Ministry of Justi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 descr="Ministry of Justi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90955" cy="1033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66A15">
      <w:rPr>
        <w:noProof/>
      </w:rPr>
      <w:drawing>
        <wp:anchor distT="0" distB="0" distL="114300" distR="114300" simplePos="0" relativeHeight="251658240" behindDoc="1" locked="0" layoutInCell="1" allowOverlap="1" wp14:anchorId="064AF36E" wp14:editId="04697205">
          <wp:simplePos x="723900" y="361950"/>
          <wp:positionH relativeFrom="page">
            <wp:align>left</wp:align>
          </wp:positionH>
          <wp:positionV relativeFrom="page">
            <wp:align>top</wp:align>
          </wp:positionV>
          <wp:extent cx="7559040" cy="10692130"/>
          <wp:effectExtent l="0" t="0" r="3810" b="0"/>
          <wp:wrapNone/>
          <wp:docPr id="779429004" name="Picture 779429004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9469" cy="10692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C130F6F8"/>
    <w:lvl w:ilvl="0">
      <w:start w:val="1"/>
      <w:numFmt w:val="bullet"/>
      <w:pStyle w:val="ListBullet2"/>
      <w:lvlText w:val=""/>
      <w:lvlJc w:val="left"/>
      <w:pPr>
        <w:ind w:left="717" w:hanging="360"/>
      </w:pPr>
      <w:rPr>
        <w:rFonts w:ascii="Symbol" w:hAnsi="Symbol" w:hint="default"/>
        <w:color w:val="00B1EB"/>
      </w:rPr>
    </w:lvl>
  </w:abstractNum>
  <w:abstractNum w:abstractNumId="1" w15:restartNumberingAfterBreak="0">
    <w:nsid w:val="FFFFFF88"/>
    <w:multiLevelType w:val="singleLevel"/>
    <w:tmpl w:val="4CB2C8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FFFFFF89"/>
    <w:multiLevelType w:val="singleLevel"/>
    <w:tmpl w:val="5CCC8D4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609D"/>
      </w:rPr>
    </w:lvl>
  </w:abstractNum>
  <w:num w:numId="1" w16cid:durableId="461575310">
    <w:abstractNumId w:val="2"/>
  </w:num>
  <w:num w:numId="2" w16cid:durableId="1341734121">
    <w:abstractNumId w:val="0"/>
  </w:num>
  <w:num w:numId="3" w16cid:durableId="1108306331">
    <w:abstractNumId w:val="1"/>
  </w:num>
  <w:num w:numId="4" w16cid:durableId="907425957">
    <w:abstractNumId w:val="2"/>
    <w:lvlOverride w:ilvl="0">
      <w:startOverride w:val="1"/>
    </w:lvlOverride>
  </w:num>
  <w:num w:numId="5" w16cid:durableId="1500734970">
    <w:abstractNumId w:val="0"/>
    <w:lvlOverride w:ilvl="0">
      <w:startOverride w:val="1"/>
    </w:lvlOverride>
  </w:num>
  <w:num w:numId="6" w16cid:durableId="123432527">
    <w:abstractNumId w:val="2"/>
  </w:num>
  <w:num w:numId="7" w16cid:durableId="1599369647">
    <w:abstractNumId w:val="1"/>
    <w:lvlOverride w:ilvl="0">
      <w:startOverride w:val="1"/>
    </w:lvlOverride>
  </w:num>
  <w:num w:numId="8" w16cid:durableId="1802377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E4F"/>
    <w:rsid w:val="00022442"/>
    <w:rsid w:val="0006693E"/>
    <w:rsid w:val="00090E40"/>
    <w:rsid w:val="000E0E4F"/>
    <w:rsid w:val="000E752D"/>
    <w:rsid w:val="00113B6B"/>
    <w:rsid w:val="00175D09"/>
    <w:rsid w:val="001A71CD"/>
    <w:rsid w:val="00240F37"/>
    <w:rsid w:val="002659E4"/>
    <w:rsid w:val="0028397F"/>
    <w:rsid w:val="00293CEB"/>
    <w:rsid w:val="002F075A"/>
    <w:rsid w:val="003306D9"/>
    <w:rsid w:val="003355F1"/>
    <w:rsid w:val="003D27AC"/>
    <w:rsid w:val="00446DDB"/>
    <w:rsid w:val="00526855"/>
    <w:rsid w:val="00545B6C"/>
    <w:rsid w:val="00566A15"/>
    <w:rsid w:val="00586E1A"/>
    <w:rsid w:val="005B4090"/>
    <w:rsid w:val="005B4ED1"/>
    <w:rsid w:val="005E51D0"/>
    <w:rsid w:val="005F746C"/>
    <w:rsid w:val="0062433C"/>
    <w:rsid w:val="00627CB2"/>
    <w:rsid w:val="008114F6"/>
    <w:rsid w:val="008B2C35"/>
    <w:rsid w:val="00916276"/>
    <w:rsid w:val="009179CD"/>
    <w:rsid w:val="00922761"/>
    <w:rsid w:val="00932F7F"/>
    <w:rsid w:val="00990242"/>
    <w:rsid w:val="009A1CE1"/>
    <w:rsid w:val="00AC6247"/>
    <w:rsid w:val="00AC7644"/>
    <w:rsid w:val="00AD05F3"/>
    <w:rsid w:val="00AD52C7"/>
    <w:rsid w:val="00AE4DF7"/>
    <w:rsid w:val="00B4736D"/>
    <w:rsid w:val="00B91315"/>
    <w:rsid w:val="00BA679C"/>
    <w:rsid w:val="00BC4DBC"/>
    <w:rsid w:val="00BF23EA"/>
    <w:rsid w:val="00D50660"/>
    <w:rsid w:val="00E4123E"/>
    <w:rsid w:val="00F507D8"/>
    <w:rsid w:val="00F6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036D5E"/>
  <w15:chartTrackingRefBased/>
  <w15:docId w15:val="{6655BE49-0041-A346-AD20-11F8FCFF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qFormat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uiPriority="3" w:qFormat="1"/>
    <w:lsdException w:name="annotation text" w:semiHidden="1"/>
    <w:lsdException w:name="header" w:uiPriority="8"/>
    <w:lsdException w:name="footer" w:uiPriority="8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uiPriority="3"/>
    <w:lsdException w:name="annotation reference" w:semiHidden="1"/>
    <w:lsdException w:name="line number" w:semiHidden="1"/>
    <w:lsdException w:name="page number" w:semiHidden="1" w:uiPriority="8"/>
    <w:lsdException w:name="endnote reference" w:semiHidden="1" w:uiPriority="3"/>
    <w:lsdException w:name="endnote text" w:semiHidden="1" w:uiPriority="3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uiPriority="2" w:qFormat="1"/>
    <w:lsdException w:name="List Number" w:uiPriority="1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uiPriority="2" w:qFormat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8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uiPriority="1" w:qFormat="1"/>
    <w:lsdException w:name="Body Text Indent" w:uiPriority="1" w:qFormat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8" w:qFormat="1"/>
    <w:lsdException w:name="Salutation" w:semiHidden="1"/>
    <w:lsdException w:name="Date" w:semiHidden="1" w:uiPriority="8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uiPriority="8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qFormat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uiPriority="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uiPriority w:val="8"/>
    <w:semiHidden/>
    <w:qFormat/>
    <w:rsid w:val="000E752D"/>
    <w:pPr>
      <w:spacing w:after="240" w:line="276" w:lineRule="auto"/>
    </w:pPr>
    <w:rPr>
      <w:sz w:val="24"/>
    </w:rPr>
  </w:style>
  <w:style w:type="paragraph" w:styleId="Heading1">
    <w:name w:val="heading 1"/>
    <w:next w:val="BodyText"/>
    <w:link w:val="Heading1Char"/>
    <w:qFormat/>
    <w:rsid w:val="00F507D8"/>
    <w:pPr>
      <w:keepNext/>
      <w:keepLines/>
      <w:spacing w:before="480" w:after="48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1D609D" w:themeColor="accent1"/>
      <w:sz w:val="48"/>
      <w:szCs w:val="32"/>
    </w:rPr>
  </w:style>
  <w:style w:type="paragraph" w:styleId="Heading2">
    <w:name w:val="heading 2"/>
    <w:next w:val="BodyText"/>
    <w:link w:val="Heading2Char"/>
    <w:qFormat/>
    <w:rsid w:val="00F507D8"/>
    <w:pPr>
      <w:keepNext/>
      <w:keepLines/>
      <w:spacing w:before="240" w:after="120" w:line="276" w:lineRule="auto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next w:val="BodyText"/>
    <w:link w:val="Heading3Char"/>
    <w:qFormat/>
    <w:rsid w:val="002F075A"/>
    <w:pPr>
      <w:keepNext/>
      <w:keepLines/>
      <w:spacing w:after="0" w:line="276" w:lineRule="auto"/>
      <w:contextualSpacing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next w:val="BodyText"/>
    <w:link w:val="Heading4Char"/>
    <w:qFormat/>
    <w:rsid w:val="002F075A"/>
    <w:pPr>
      <w:keepNext/>
      <w:keepLines/>
      <w:spacing w:after="0" w:line="276" w:lineRule="auto"/>
      <w:contextualSpacing/>
      <w:outlineLvl w:val="3"/>
    </w:pPr>
    <w:rPr>
      <w:rFonts w:asciiTheme="majorHAnsi" w:eastAsiaTheme="majorEastAsia" w:hAnsiTheme="majorHAnsi" w:cstheme="majorBidi"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BodyText"/>
    <w:link w:val="FootnoteTextChar"/>
    <w:uiPriority w:val="3"/>
    <w:qFormat/>
    <w:rsid w:val="00916276"/>
    <w:pPr>
      <w:spacing w:after="40" w:line="240" w:lineRule="auto"/>
      <w:ind w:left="284" w:hanging="284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3"/>
    <w:rsid w:val="00916276"/>
    <w:rPr>
      <w:sz w:val="20"/>
      <w:szCs w:val="20"/>
    </w:rPr>
  </w:style>
  <w:style w:type="character" w:styleId="FootnoteReference">
    <w:name w:val="footnote reference"/>
    <w:basedOn w:val="DefaultParagraphFont"/>
    <w:uiPriority w:val="3"/>
    <w:semiHidden/>
    <w:rsid w:val="00B91315"/>
    <w:rPr>
      <w:vertAlign w:val="superscript"/>
    </w:rPr>
  </w:style>
  <w:style w:type="paragraph" w:styleId="Title">
    <w:name w:val="Title"/>
    <w:next w:val="Subtitle"/>
    <w:link w:val="TitleChar"/>
    <w:uiPriority w:val="8"/>
    <w:semiHidden/>
    <w:qFormat/>
    <w:rsid w:val="005F746C"/>
    <w:pPr>
      <w:spacing w:before="294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1D609D" w:themeColor="accent1"/>
      <w:sz w:val="68"/>
      <w:szCs w:val="56"/>
    </w:rPr>
  </w:style>
  <w:style w:type="character" w:customStyle="1" w:styleId="TitleChar">
    <w:name w:val="Title Char"/>
    <w:basedOn w:val="DefaultParagraphFont"/>
    <w:link w:val="Title"/>
    <w:uiPriority w:val="8"/>
    <w:semiHidden/>
    <w:rsid w:val="000E752D"/>
    <w:rPr>
      <w:rFonts w:asciiTheme="majorHAnsi" w:eastAsiaTheme="majorEastAsia" w:hAnsiTheme="majorHAnsi" w:cstheme="majorBidi"/>
      <w:b/>
      <w:color w:val="1D609D" w:themeColor="accent1"/>
      <w:sz w:val="68"/>
      <w:szCs w:val="56"/>
    </w:rPr>
  </w:style>
  <w:style w:type="paragraph" w:styleId="Subtitle">
    <w:name w:val="Subtitle"/>
    <w:next w:val="BodyText"/>
    <w:link w:val="SubtitleChar"/>
    <w:uiPriority w:val="8"/>
    <w:semiHidden/>
    <w:qFormat/>
    <w:rsid w:val="005F746C"/>
    <w:pPr>
      <w:numPr>
        <w:ilvl w:val="1"/>
      </w:numPr>
      <w:spacing w:after="0" w:line="240" w:lineRule="auto"/>
      <w:contextualSpacing/>
      <w:outlineLvl w:val="1"/>
    </w:pPr>
    <w:rPr>
      <w:rFonts w:asciiTheme="majorHAnsi" w:eastAsiaTheme="minorEastAsia" w:hAnsiTheme="majorHAnsi"/>
      <w:b/>
      <w:color w:val="1D609D" w:themeColor="accent1"/>
      <w:sz w:val="48"/>
    </w:rPr>
  </w:style>
  <w:style w:type="character" w:customStyle="1" w:styleId="SubtitleChar">
    <w:name w:val="Subtitle Char"/>
    <w:basedOn w:val="DefaultParagraphFont"/>
    <w:link w:val="Subtitle"/>
    <w:uiPriority w:val="8"/>
    <w:semiHidden/>
    <w:rsid w:val="000E752D"/>
    <w:rPr>
      <w:rFonts w:asciiTheme="majorHAnsi" w:eastAsiaTheme="minorEastAsia" w:hAnsiTheme="majorHAnsi"/>
      <w:b/>
      <w:color w:val="1D609D" w:themeColor="accent1"/>
      <w:sz w:val="48"/>
    </w:rPr>
  </w:style>
  <w:style w:type="character" w:styleId="FollowedHyperlink">
    <w:name w:val="FollowedHyperlink"/>
    <w:uiPriority w:val="8"/>
    <w:semiHidden/>
    <w:rsid w:val="000E752D"/>
    <w:rPr>
      <w:color w:val="1D609D" w:themeColor="accent1"/>
      <w:u w:val="dotted" w:color="1D609D" w:themeColor="accent1"/>
    </w:rPr>
  </w:style>
  <w:style w:type="character" w:customStyle="1" w:styleId="Heading1Char">
    <w:name w:val="Heading 1 Char"/>
    <w:basedOn w:val="DefaultParagraphFont"/>
    <w:link w:val="Heading1"/>
    <w:rsid w:val="00F507D8"/>
    <w:rPr>
      <w:rFonts w:asciiTheme="majorHAnsi" w:eastAsiaTheme="majorEastAsia" w:hAnsiTheme="majorHAnsi" w:cstheme="majorBidi"/>
      <w:b/>
      <w:color w:val="1D609D" w:themeColor="accent1"/>
      <w:sz w:val="48"/>
      <w:szCs w:val="32"/>
    </w:rPr>
  </w:style>
  <w:style w:type="paragraph" w:styleId="TOCHeading">
    <w:name w:val="TOC Heading"/>
    <w:basedOn w:val="Heading1"/>
    <w:next w:val="BodyText"/>
    <w:uiPriority w:val="8"/>
    <w:semiHidden/>
    <w:rsid w:val="00AD05F3"/>
    <w:pPr>
      <w:outlineLvl w:val="9"/>
    </w:pPr>
  </w:style>
  <w:style w:type="character" w:customStyle="1" w:styleId="Heading2Char">
    <w:name w:val="Heading 2 Char"/>
    <w:basedOn w:val="DefaultParagraphFont"/>
    <w:link w:val="Heading2"/>
    <w:rsid w:val="00F507D8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2F075A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2F075A"/>
    <w:rPr>
      <w:rFonts w:asciiTheme="majorHAnsi" w:eastAsiaTheme="majorEastAsia" w:hAnsiTheme="majorHAnsi" w:cstheme="majorBidi"/>
      <w:i/>
      <w:iCs/>
      <w:sz w:val="24"/>
    </w:rPr>
  </w:style>
  <w:style w:type="paragraph" w:styleId="BodyText">
    <w:name w:val="Body Text"/>
    <w:link w:val="BodyTextChar"/>
    <w:uiPriority w:val="1"/>
    <w:qFormat/>
    <w:rsid w:val="002F075A"/>
    <w:pPr>
      <w:spacing w:after="240" w:line="276" w:lineRule="auto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F075A"/>
    <w:rPr>
      <w:sz w:val="24"/>
    </w:rPr>
  </w:style>
  <w:style w:type="paragraph" w:styleId="BodyTextIndent">
    <w:name w:val="Body Text Indent"/>
    <w:basedOn w:val="BodyText"/>
    <w:link w:val="BodyTextIndentChar"/>
    <w:uiPriority w:val="1"/>
    <w:qFormat/>
    <w:rsid w:val="002F075A"/>
    <w:pPr>
      <w:ind w:left="357"/>
    </w:pPr>
  </w:style>
  <w:style w:type="character" w:customStyle="1" w:styleId="BodyTextIndentChar">
    <w:name w:val="Body Text Indent Char"/>
    <w:basedOn w:val="DefaultParagraphFont"/>
    <w:link w:val="BodyTextIndent"/>
    <w:uiPriority w:val="1"/>
    <w:rsid w:val="002F075A"/>
    <w:rPr>
      <w:sz w:val="24"/>
    </w:rPr>
  </w:style>
  <w:style w:type="paragraph" w:styleId="ListBullet">
    <w:name w:val="List Bullet"/>
    <w:basedOn w:val="BodyText"/>
    <w:uiPriority w:val="2"/>
    <w:qFormat/>
    <w:rsid w:val="00446DDB"/>
    <w:pPr>
      <w:numPr>
        <w:numId w:val="1"/>
      </w:numPr>
      <w:contextualSpacing/>
    </w:pPr>
  </w:style>
  <w:style w:type="paragraph" w:styleId="ListBullet2">
    <w:name w:val="List Bullet 2"/>
    <w:uiPriority w:val="2"/>
    <w:qFormat/>
    <w:rsid w:val="00446DDB"/>
    <w:pPr>
      <w:numPr>
        <w:numId w:val="2"/>
      </w:numPr>
      <w:spacing w:after="240" w:line="276" w:lineRule="auto"/>
      <w:contextualSpacing/>
    </w:pPr>
    <w:rPr>
      <w:sz w:val="24"/>
    </w:rPr>
  </w:style>
  <w:style w:type="paragraph" w:styleId="ListNumber">
    <w:name w:val="List Number"/>
    <w:basedOn w:val="BodyText"/>
    <w:uiPriority w:val="1"/>
    <w:qFormat/>
    <w:rsid w:val="002F075A"/>
    <w:pPr>
      <w:numPr>
        <w:numId w:val="3"/>
      </w:numPr>
    </w:pPr>
  </w:style>
  <w:style w:type="paragraph" w:styleId="Header">
    <w:name w:val="header"/>
    <w:basedOn w:val="BodyText"/>
    <w:link w:val="HeaderChar"/>
    <w:uiPriority w:val="8"/>
    <w:semiHidden/>
    <w:rsid w:val="009A1CE1"/>
    <w:pPr>
      <w:spacing w:after="0"/>
      <w:jc w:val="center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8"/>
    <w:semiHidden/>
    <w:rsid w:val="00BC4DBC"/>
    <w:rPr>
      <w:sz w:val="18"/>
    </w:rPr>
  </w:style>
  <w:style w:type="paragraph" w:styleId="Footer">
    <w:name w:val="footer"/>
    <w:basedOn w:val="BodyText"/>
    <w:link w:val="FooterChar"/>
    <w:uiPriority w:val="8"/>
    <w:semiHidden/>
    <w:rsid w:val="00990242"/>
    <w:pPr>
      <w:spacing w:after="0" w:line="240" w:lineRule="auto"/>
      <w:jc w:val="center"/>
    </w:pPr>
    <w:rPr>
      <w:b/>
    </w:rPr>
  </w:style>
  <w:style w:type="character" w:customStyle="1" w:styleId="FooterChar">
    <w:name w:val="Footer Char"/>
    <w:basedOn w:val="DefaultParagraphFont"/>
    <w:link w:val="Footer"/>
    <w:uiPriority w:val="8"/>
    <w:semiHidden/>
    <w:rsid w:val="00BC4DBC"/>
    <w:rPr>
      <w:b/>
      <w:sz w:val="24"/>
    </w:rPr>
  </w:style>
  <w:style w:type="paragraph" w:styleId="TOC1">
    <w:name w:val="toc 1"/>
    <w:basedOn w:val="BodyText"/>
    <w:uiPriority w:val="39"/>
    <w:semiHidden/>
    <w:rsid w:val="003D27AC"/>
    <w:pPr>
      <w:tabs>
        <w:tab w:val="right" w:pos="9639"/>
      </w:tabs>
      <w:spacing w:before="240" w:after="120"/>
    </w:pPr>
    <w:rPr>
      <w:b/>
    </w:rPr>
  </w:style>
  <w:style w:type="paragraph" w:styleId="TOC2">
    <w:name w:val="toc 2"/>
    <w:basedOn w:val="TOC1"/>
    <w:next w:val="BodyText"/>
    <w:uiPriority w:val="39"/>
    <w:semiHidden/>
    <w:rsid w:val="003D27AC"/>
    <w:pPr>
      <w:spacing w:before="0"/>
    </w:pPr>
    <w:rPr>
      <w:b w:val="0"/>
    </w:rPr>
  </w:style>
  <w:style w:type="character" w:styleId="Hyperlink">
    <w:name w:val="Hyperlink"/>
    <w:uiPriority w:val="7"/>
    <w:unhideWhenUsed/>
    <w:rsid w:val="000E752D"/>
    <w:rPr>
      <w:color w:val="1D609D" w:themeColor="accent1"/>
      <w:u w:val="dotted" w:color="1D609D" w:themeColor="accent1"/>
    </w:rPr>
  </w:style>
  <w:style w:type="paragraph" w:customStyle="1" w:styleId="EmphasisHeading">
    <w:name w:val="Emphasis Heading"/>
    <w:basedOn w:val="BodyText"/>
    <w:next w:val="EmphasisText"/>
    <w:uiPriority w:val="3"/>
    <w:qFormat/>
    <w:rsid w:val="00BA679C"/>
    <w:pPr>
      <w:keepNext/>
      <w:keepLines/>
      <w:pBdr>
        <w:top w:val="single" w:sz="48" w:space="6" w:color="F0FAFE"/>
        <w:left w:val="single" w:sz="48" w:space="4" w:color="F0FAFE"/>
        <w:bottom w:val="single" w:sz="48" w:space="6" w:color="F0FAFE"/>
        <w:right w:val="single" w:sz="48" w:space="4" w:color="F0FAFE"/>
      </w:pBdr>
      <w:shd w:val="clear" w:color="auto" w:fill="F0FAFE"/>
      <w:spacing w:before="240"/>
      <w:ind w:left="199"/>
    </w:pPr>
    <w:rPr>
      <w:b/>
      <w:color w:val="003057"/>
    </w:rPr>
  </w:style>
  <w:style w:type="paragraph" w:customStyle="1" w:styleId="EmphasisText">
    <w:name w:val="Emphasis Text"/>
    <w:basedOn w:val="BodyText"/>
    <w:uiPriority w:val="3"/>
    <w:qFormat/>
    <w:rsid w:val="00BA679C"/>
    <w:pPr>
      <w:keepLines/>
      <w:pBdr>
        <w:top w:val="single" w:sz="48" w:space="6" w:color="F0FAFE"/>
        <w:left w:val="single" w:sz="48" w:space="4" w:color="F0FAFE"/>
        <w:bottom w:val="single" w:sz="48" w:space="6" w:color="F0FAFE"/>
        <w:right w:val="single" w:sz="48" w:space="4" w:color="F0FAFE"/>
      </w:pBdr>
      <w:shd w:val="clear" w:color="auto" w:fill="F0FAFE"/>
      <w:ind w:left="199"/>
    </w:pPr>
    <w:rPr>
      <w:color w:val="003057"/>
    </w:rPr>
  </w:style>
  <w:style w:type="table" w:styleId="TableGrid">
    <w:name w:val="Table Grid"/>
    <w:basedOn w:val="TableNormal"/>
    <w:uiPriority w:val="39"/>
    <w:rsid w:val="00BA679C"/>
    <w:pPr>
      <w:spacing w:after="0" w:line="240" w:lineRule="auto"/>
    </w:pPr>
    <w:tblPr>
      <w:tblBorders>
        <w:top w:val="single" w:sz="4" w:space="0" w:color="1D609D" w:themeColor="accent1"/>
        <w:left w:val="single" w:sz="4" w:space="0" w:color="1D609D" w:themeColor="accent1"/>
        <w:bottom w:val="single" w:sz="4" w:space="0" w:color="1D609D" w:themeColor="accent1"/>
        <w:right w:val="single" w:sz="4" w:space="0" w:color="1D609D" w:themeColor="accent1"/>
        <w:insideH w:val="single" w:sz="4" w:space="0" w:color="1D609D" w:themeColor="accent1"/>
        <w:insideV w:val="single" w:sz="4" w:space="0" w:color="1D609D" w:themeColor="accent1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keepLines/>
        <w:widowControl/>
        <w:wordWrap/>
      </w:pPr>
      <w:rPr>
        <w:b/>
        <w:color w:val="auto"/>
      </w:rPr>
      <w:tblPr/>
      <w:tcPr>
        <w:tcBorders>
          <w:top w:val="single" w:sz="4" w:space="0" w:color="1D609D" w:themeColor="accent1"/>
          <w:left w:val="single" w:sz="4" w:space="0" w:color="1D609D" w:themeColor="accent1"/>
          <w:bottom w:val="single" w:sz="4" w:space="0" w:color="1D609D" w:themeColor="accent1"/>
          <w:right w:val="single" w:sz="4" w:space="0" w:color="1D609D" w:themeColor="accent1"/>
          <w:insideH w:val="single" w:sz="4" w:space="0" w:color="1D609D" w:themeColor="accent1"/>
          <w:insideV w:val="single" w:sz="4" w:space="0" w:color="1D609D" w:themeColor="accent1"/>
          <w:tl2br w:val="nil"/>
          <w:tr2bl w:val="nil"/>
        </w:tcBorders>
        <w:shd w:val="clear" w:color="auto" w:fill="F0FAFE"/>
      </w:tcPr>
    </w:tblStylePr>
    <w:tblStylePr w:type="firstCol">
      <w:rPr>
        <w:b/>
        <w:i w:val="0"/>
      </w:rPr>
    </w:tblStylePr>
  </w:style>
  <w:style w:type="paragraph" w:customStyle="1" w:styleId="Covertext">
    <w:name w:val="Cover text"/>
    <w:basedOn w:val="BodyText"/>
    <w:uiPriority w:val="8"/>
    <w:semiHidden/>
    <w:qFormat/>
    <w:rsid w:val="00AE4DF7"/>
    <w:pPr>
      <w:spacing w:after="0"/>
    </w:pPr>
    <w:rPr>
      <w:color w:val="FFFFFF" w:themeColor="background1"/>
    </w:rPr>
  </w:style>
  <w:style w:type="character" w:styleId="UnresolvedMention">
    <w:name w:val="Unresolved Mention"/>
    <w:basedOn w:val="DefaultParagraphFont"/>
    <w:uiPriority w:val="99"/>
    <w:semiHidden/>
    <w:rsid w:val="00AD52C7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627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0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justiceuk.sharepoint.com/sites/OrganisationalAssetsLibrary/MoJ%20Branded%20Templates/Word%20template%20&#8211;%20portrait.dotx" TargetMode="External"/></Relationships>
</file>

<file path=word/theme/theme1.xml><?xml version="1.0" encoding="utf-8"?>
<a:theme xmlns:a="http://schemas.openxmlformats.org/drawingml/2006/main" name="Office Theme">
  <a:themeElements>
    <a:clrScheme name="MoJ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1D609D"/>
      </a:accent1>
      <a:accent2>
        <a:srgbClr val="30AA51"/>
      </a:accent2>
      <a:accent3>
        <a:srgbClr val="E9426E"/>
      </a:accent3>
      <a:accent4>
        <a:srgbClr val="565B96"/>
      </a:accent4>
      <a:accent5>
        <a:srgbClr val="00A5A1"/>
      </a:accent5>
      <a:accent6>
        <a:srgbClr val="EE7127"/>
      </a:accent6>
      <a:hlink>
        <a:srgbClr val="00B1EB"/>
      </a:hlink>
      <a:folHlink>
        <a:srgbClr val="00B1EB"/>
      </a:folHlink>
    </a:clrScheme>
    <a:fontScheme name="MoJ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7097F69B44E5429E4535A78AD885D2" ma:contentTypeVersion="0" ma:contentTypeDescription="Create a new document." ma:contentTypeScope="" ma:versionID="0ef601dcec9b2c6c33630d5ae564376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754CD2-51B3-4E40-9D8F-6C85DAD80C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1E263EA-0C37-433F-9F4E-14262B694E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ECEB441-8E69-47A5-9335-F364EE1245A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57B29F6-FE70-4E7E-8840-59FDFD4885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Word%20template%20–%20portrait.dotx</Template>
  <TotalTime>1</TotalTime>
  <Pages>4</Pages>
  <Words>1680</Words>
  <Characters>9579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[Title]</vt:lpstr>
    </vt:vector>
  </TitlesOfParts>
  <Manager>Ministry of Justice</Manager>
  <Company>Ministry of Justice</Company>
  <LinksUpToDate>false</LinksUpToDate>
  <CharactersWithSpaces>11237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[Title]</dc:title>
  <dc:subject>[Subtitle or description]</dc:subject>
  <dc:creator>Inderjit Virdi</dc:creator>
  <cp:keywords>[Key words for search engines, separated by commas]</cp:keywords>
  <dc:description/>
  <cp:lastModifiedBy>Virdi, Inderjit</cp:lastModifiedBy>
  <cp:revision>2</cp:revision>
  <cp:lastPrinted>2025-07-11T08:03:00Z</cp:lastPrinted>
  <dcterms:created xsi:type="dcterms:W3CDTF">2025-07-14T14:39:00Z</dcterms:created>
  <dcterms:modified xsi:type="dcterms:W3CDTF">2025-07-14T14:39:00Z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75f3d21-7675-47a1-a7bf-8316b405c573_Enabled">
    <vt:lpwstr>true</vt:lpwstr>
  </property>
  <property fmtid="{D5CDD505-2E9C-101B-9397-08002B2CF9AE}" pid="3" name="MSIP_Label_e75f3d21-7675-47a1-a7bf-8316b405c573_SetDate">
    <vt:lpwstr>2024-07-09T11:14:40Z</vt:lpwstr>
  </property>
  <property fmtid="{D5CDD505-2E9C-101B-9397-08002B2CF9AE}" pid="4" name="MSIP_Label_e75f3d21-7675-47a1-a7bf-8316b405c573_Method">
    <vt:lpwstr>Privileged</vt:lpwstr>
  </property>
  <property fmtid="{D5CDD505-2E9C-101B-9397-08002B2CF9AE}" pid="5" name="MSIP_Label_e75f3d21-7675-47a1-a7bf-8316b405c573_Name">
    <vt:lpwstr>NO CLASSIFICATION</vt:lpwstr>
  </property>
  <property fmtid="{D5CDD505-2E9C-101B-9397-08002B2CF9AE}" pid="6" name="MSIP_Label_e75f3d21-7675-47a1-a7bf-8316b405c573_SiteId">
    <vt:lpwstr>c6874728-71e6-41fe-a9e1-2e8c36776ad8</vt:lpwstr>
  </property>
  <property fmtid="{D5CDD505-2E9C-101B-9397-08002B2CF9AE}" pid="7" name="MSIP_Label_e75f3d21-7675-47a1-a7bf-8316b405c573_ActionId">
    <vt:lpwstr>28f0b144-2f85-49f6-9c99-d5f60e099278</vt:lpwstr>
  </property>
  <property fmtid="{D5CDD505-2E9C-101B-9397-08002B2CF9AE}" pid="8" name="MSIP_Label_e75f3d21-7675-47a1-a7bf-8316b405c573_ContentBits">
    <vt:lpwstr>0</vt:lpwstr>
  </property>
  <property fmtid="{D5CDD505-2E9C-101B-9397-08002B2CF9AE}" pid="9" name="ContentTypeId">
    <vt:lpwstr>0x010100377097F69B44E5429E4535A78AD885D2</vt:lpwstr>
  </property>
</Properties>
</file>